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0CE58"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0158E282" w14:textId="77777777"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27919">
        <w:rPr>
          <w:rFonts w:ascii="Times New Roman" w:hAnsi="Times New Roman"/>
          <w:b/>
          <w:sz w:val="28"/>
          <w:szCs w:val="28"/>
        </w:rPr>
        <w:t>8</w:t>
      </w:r>
    </w:p>
    <w:p w14:paraId="49F65537" w14:textId="08F5D9A7" w:rsidR="002A51A0" w:rsidRPr="00166C1C" w:rsidRDefault="002A51A0" w:rsidP="002A51A0">
      <w:pPr>
        <w:jc w:val="center"/>
        <w:rPr>
          <w:rFonts w:ascii="Times New Roman" w:hAnsi="Times New Roman"/>
          <w:b/>
          <w:sz w:val="28"/>
          <w:szCs w:val="28"/>
        </w:rPr>
      </w:pPr>
      <w:r>
        <w:rPr>
          <w:rFonts w:ascii="Times New Roman" w:hAnsi="Times New Roman"/>
          <w:b/>
          <w:sz w:val="28"/>
          <w:szCs w:val="28"/>
        </w:rPr>
        <w:t xml:space="preserve">QMB-6304 </w:t>
      </w:r>
      <w:r w:rsidR="00855CF9">
        <w:rPr>
          <w:rFonts w:ascii="Times New Roman" w:hAnsi="Times New Roman"/>
          <w:b/>
          <w:sz w:val="28"/>
          <w:szCs w:val="28"/>
        </w:rPr>
        <w:t>Foundations of Business Statistics</w:t>
      </w:r>
    </w:p>
    <w:p w14:paraId="0A2FFD78" w14:textId="637D0CDB" w:rsidR="002A51A0" w:rsidRDefault="002A51A0" w:rsidP="00762B7D"/>
    <w:p w14:paraId="48DB85C9" w14:textId="705DA30B" w:rsidR="00BC0BE7" w:rsidRPr="00BC0BE7" w:rsidRDefault="00BC0BE7" w:rsidP="00BC0BE7">
      <w:pPr>
        <w:rPr>
          <w:rFonts w:ascii="Courier New" w:hAnsi="Courier New" w:cs="Courier New"/>
          <w:b/>
          <w:bCs/>
        </w:rPr>
      </w:pPr>
      <w:r w:rsidRPr="00BC0BE7">
        <w:rPr>
          <w:rFonts w:ascii="Courier New" w:hAnsi="Courier New" w:cs="Courier New"/>
          <w:b/>
          <w:bCs/>
        </w:rPr>
        <w:t>#Debjani Sarma</w:t>
      </w:r>
    </w:p>
    <w:p w14:paraId="57F0DEBF" w14:textId="22AC58E8" w:rsidR="00BC0BE7" w:rsidRPr="00BC0BE7" w:rsidRDefault="00BC0BE7" w:rsidP="00BC0BE7">
      <w:pPr>
        <w:rPr>
          <w:rFonts w:ascii="Courier New" w:hAnsi="Courier New" w:cs="Courier New"/>
          <w:b/>
          <w:bCs/>
        </w:rPr>
      </w:pPr>
      <w:r w:rsidRPr="00BC0BE7">
        <w:rPr>
          <w:rFonts w:ascii="Courier New" w:hAnsi="Courier New" w:cs="Courier New"/>
          <w:b/>
          <w:bCs/>
        </w:rPr>
        <w:t>&gt; rm(list = ls())</w:t>
      </w:r>
    </w:p>
    <w:p w14:paraId="4E9E188E" w14:textId="77777777" w:rsidR="00BC0BE7" w:rsidRDefault="00BC0BE7" w:rsidP="00BC0BE7">
      <w:pPr>
        <w:rPr>
          <w:rFonts w:ascii="Courier New" w:hAnsi="Courier New" w:cs="Courier New"/>
          <w:b/>
          <w:bCs/>
        </w:rPr>
      </w:pPr>
      <w:r w:rsidRPr="00BC0BE7">
        <w:rPr>
          <w:rFonts w:ascii="Courier New" w:hAnsi="Courier New" w:cs="Courier New"/>
          <w:b/>
          <w:bCs/>
        </w:rPr>
        <w:t>&gt; library(</w:t>
      </w:r>
      <w:proofErr w:type="spellStart"/>
      <w:r w:rsidRPr="00BC0BE7">
        <w:rPr>
          <w:rFonts w:ascii="Courier New" w:hAnsi="Courier New" w:cs="Courier New"/>
          <w:b/>
          <w:bCs/>
        </w:rPr>
        <w:t>rio</w:t>
      </w:r>
      <w:proofErr w:type="spellEnd"/>
      <w:r w:rsidRPr="00BC0BE7">
        <w:rPr>
          <w:rFonts w:ascii="Courier New" w:hAnsi="Courier New" w:cs="Courier New"/>
          <w:b/>
          <w:bCs/>
        </w:rPr>
        <w:t>)</w:t>
      </w:r>
    </w:p>
    <w:p w14:paraId="356B3FE4" w14:textId="77777777" w:rsidR="00A16DF4" w:rsidRPr="00BC0BE7" w:rsidRDefault="00A16DF4" w:rsidP="00BC0BE7">
      <w:pPr>
        <w:rPr>
          <w:rFonts w:ascii="Courier New" w:hAnsi="Courier New" w:cs="Courier New"/>
          <w:b/>
          <w:bCs/>
        </w:rPr>
      </w:pPr>
    </w:p>
    <w:p w14:paraId="35A56531" w14:textId="5344DD1F" w:rsidR="00B977C9" w:rsidRDefault="00091528" w:rsidP="00762B7D">
      <w:r>
        <w:rPr>
          <w:noProof/>
        </w:rPr>
        <w:drawing>
          <wp:anchor distT="0" distB="0" distL="114300" distR="114300" simplePos="0" relativeHeight="251658240" behindDoc="1" locked="0" layoutInCell="1" allowOverlap="1" wp14:anchorId="5840CBC4" wp14:editId="2A8C7B97">
            <wp:simplePos x="0" y="0"/>
            <wp:positionH relativeFrom="column">
              <wp:posOffset>4008120</wp:posOffset>
            </wp:positionH>
            <wp:positionV relativeFrom="paragraph">
              <wp:posOffset>3810</wp:posOffset>
            </wp:positionV>
            <wp:extent cx="1905000" cy="1905000"/>
            <wp:effectExtent l="0" t="0" r="0" b="0"/>
            <wp:wrapTight wrapText="bothSides">
              <wp:wrapPolygon edited="0">
                <wp:start x="0" y="0"/>
                <wp:lineTo x="0" y="21384"/>
                <wp:lineTo x="21384" y="21384"/>
                <wp:lineTo x="21384" y="0"/>
                <wp:lineTo x="0" y="0"/>
              </wp:wrapPolygon>
            </wp:wrapTight>
            <wp:docPr id="1" name="Picture 1" descr="C:\Users\Ron\AppData\Local\Microsoft\Windows\INetCache\Content.MSO\7EE52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ppData\Local\Microsoft\Windows\INetCache\Content.MSO\7EE52FA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1A0">
        <w:t xml:space="preserve">Write a simple R </w:t>
      </w:r>
      <w:r w:rsidR="00C4745C">
        <w:t>script to execute the following data preprocessing and statistical analysis.  Where required show analytical output and interpretations.</w:t>
      </w:r>
    </w:p>
    <w:p w14:paraId="2527DD8C" w14:textId="77777777" w:rsidR="00685EEB" w:rsidRDefault="00685EEB" w:rsidP="00762B7D"/>
    <w:p w14:paraId="056B080C" w14:textId="77777777" w:rsidR="008A43A9" w:rsidRDefault="008A43A9" w:rsidP="008A43A9">
      <w:pPr>
        <w:rPr>
          <w:b/>
        </w:rPr>
      </w:pPr>
      <w:r w:rsidRPr="009F7AAD">
        <w:rPr>
          <w:b/>
        </w:rPr>
        <w:t>Preprocessing</w:t>
      </w:r>
    </w:p>
    <w:p w14:paraId="76207312" w14:textId="77777777" w:rsidR="00AB0DB7" w:rsidRPr="009F7AAD" w:rsidRDefault="00AB0DB7" w:rsidP="008A43A9">
      <w:pPr>
        <w:rPr>
          <w:b/>
        </w:rPr>
      </w:pPr>
    </w:p>
    <w:p w14:paraId="55EB7B04" w14:textId="1D2C3339" w:rsidR="00E27919" w:rsidRDefault="008A43A9" w:rsidP="008A43A9">
      <w:pPr>
        <w:pStyle w:val="ListParagraph"/>
        <w:numPr>
          <w:ilvl w:val="0"/>
          <w:numId w:val="2"/>
        </w:numPr>
      </w:pPr>
      <w:r>
        <w:t>Load the file “</w:t>
      </w:r>
      <w:r w:rsidR="006702EE">
        <w:t xml:space="preserve">Module </w:t>
      </w:r>
      <w:r w:rsidR="00E27919">
        <w:t>8</w:t>
      </w:r>
      <w:r w:rsidR="006702EE">
        <w:t xml:space="preserve"> </w:t>
      </w:r>
      <w:r>
        <w:t>Assignment</w:t>
      </w:r>
      <w:r w:rsidR="003A1225">
        <w:t xml:space="preserve"> Data</w:t>
      </w:r>
      <w:r>
        <w:t xml:space="preserve">.xlsx” into R.  This file contains information on </w:t>
      </w:r>
      <w:r w:rsidR="00091528">
        <w:t xml:space="preserve">20,807 employees of the City of Chicago who received overtime pay during 2016.  This will be your master data set.  </w:t>
      </w:r>
      <w:r w:rsidR="00E27919">
        <w:t>Variables included are:</w:t>
      </w:r>
    </w:p>
    <w:p w14:paraId="45DB1D7F" w14:textId="23B5FA4D" w:rsidR="00D20130" w:rsidRDefault="00091528" w:rsidP="00D20130">
      <w:pPr>
        <w:pStyle w:val="ListParagraph"/>
        <w:numPr>
          <w:ilvl w:val="1"/>
          <w:numId w:val="2"/>
        </w:numPr>
      </w:pPr>
      <w:r>
        <w:t>department.name</w:t>
      </w:r>
      <w:r w:rsidR="00D20130">
        <w:t xml:space="preserve">:  A </w:t>
      </w:r>
      <w:r>
        <w:t>character variable identifying the department in which the employee works.  This data set includes only the five largest (by headcount) in the City of Chicago government in 2016.</w:t>
      </w:r>
    </w:p>
    <w:p w14:paraId="3517AEA6" w14:textId="79A64FD2" w:rsidR="00091528" w:rsidRDefault="00091528" w:rsidP="00D20130">
      <w:pPr>
        <w:pStyle w:val="ListParagraph"/>
        <w:numPr>
          <w:ilvl w:val="1"/>
          <w:numId w:val="2"/>
        </w:numPr>
      </w:pPr>
      <w:r>
        <w:t>employee.name:  The name of the employee.</w:t>
      </w:r>
    </w:p>
    <w:p w14:paraId="48C34E05" w14:textId="4EAE2D29" w:rsidR="00091528" w:rsidRDefault="00091528" w:rsidP="00D20130">
      <w:pPr>
        <w:pStyle w:val="ListParagraph"/>
        <w:numPr>
          <w:ilvl w:val="1"/>
          <w:numId w:val="2"/>
        </w:numPr>
      </w:pPr>
      <w:r>
        <w:t>title:  the job title of the employee</w:t>
      </w:r>
    </w:p>
    <w:p w14:paraId="6EF5A174" w14:textId="65B9117F" w:rsidR="00091528" w:rsidRDefault="00091528" w:rsidP="00D20130">
      <w:pPr>
        <w:pStyle w:val="ListParagraph"/>
        <w:numPr>
          <w:ilvl w:val="1"/>
          <w:numId w:val="2"/>
        </w:numPr>
      </w:pPr>
      <w:proofErr w:type="spellStart"/>
      <w:r>
        <w:t>january</w:t>
      </w:r>
      <w:proofErr w:type="spellEnd"/>
      <w:r>
        <w:t xml:space="preserve"> through </w:t>
      </w:r>
      <w:proofErr w:type="spellStart"/>
      <w:r>
        <w:t>december</w:t>
      </w:r>
      <w:proofErr w:type="spellEnd"/>
      <w:r>
        <w:t xml:space="preserve">:  the amount of overtime </w:t>
      </w:r>
      <w:proofErr w:type="gramStart"/>
      <w:r>
        <w:t>pay</w:t>
      </w:r>
      <w:proofErr w:type="gramEnd"/>
      <w:r>
        <w:t xml:space="preserve"> the employee received in each of the 12 months in 2016.</w:t>
      </w:r>
    </w:p>
    <w:p w14:paraId="309F1C28" w14:textId="02CD0269" w:rsidR="00091528" w:rsidRDefault="00091528" w:rsidP="00D20130">
      <w:pPr>
        <w:pStyle w:val="ListParagraph"/>
        <w:numPr>
          <w:ilvl w:val="1"/>
          <w:numId w:val="2"/>
        </w:numPr>
      </w:pPr>
      <w:r>
        <w:t xml:space="preserve">total:  the total amount of overtime </w:t>
      </w:r>
      <w:proofErr w:type="gramStart"/>
      <w:r>
        <w:t>pay</w:t>
      </w:r>
      <w:proofErr w:type="gramEnd"/>
      <w:r>
        <w:t xml:space="preserve"> the employee received</w:t>
      </w:r>
      <w:r w:rsidR="00E979BE">
        <w:t xml:space="preserve"> </w:t>
      </w:r>
      <w:r>
        <w:t>in 2016.</w:t>
      </w:r>
    </w:p>
    <w:p w14:paraId="2488BFBA" w14:textId="270B69FD" w:rsidR="00091528" w:rsidRDefault="00091528" w:rsidP="00D20130">
      <w:pPr>
        <w:pStyle w:val="ListParagraph"/>
        <w:numPr>
          <w:ilvl w:val="1"/>
          <w:numId w:val="2"/>
        </w:numPr>
      </w:pPr>
      <w:proofErr w:type="spellStart"/>
      <w:r>
        <w:t>nummos</w:t>
      </w:r>
      <w:proofErr w:type="spellEnd"/>
      <w:r>
        <w:t>:  the number of months in 2016 in which the employee received overtime pay.</w:t>
      </w:r>
    </w:p>
    <w:p w14:paraId="2527482F" w14:textId="6E09D435" w:rsidR="00D20130" w:rsidRDefault="00091528" w:rsidP="00091528">
      <w:pPr>
        <w:pStyle w:val="ListParagraph"/>
        <w:numPr>
          <w:ilvl w:val="1"/>
          <w:numId w:val="2"/>
        </w:numPr>
      </w:pPr>
      <w:r>
        <w:t xml:space="preserve">over5000:  a binary variable indicating whether the employee earned </w:t>
      </w:r>
      <w:r w:rsidR="00E979BE">
        <w:t xml:space="preserve">$5000 or </w:t>
      </w:r>
      <w:r>
        <w:t>more in overtime pay during 2016.</w:t>
      </w:r>
      <w:r w:rsidR="00D20130">
        <w:t xml:space="preserve"> </w:t>
      </w:r>
    </w:p>
    <w:p w14:paraId="6872795E" w14:textId="77777777" w:rsidR="00BC0BE7" w:rsidRDefault="00BC0BE7" w:rsidP="00BC0BE7"/>
    <w:p w14:paraId="5496878E" w14:textId="77777777" w:rsidR="00BC0BE7" w:rsidRPr="00BC0BE7" w:rsidRDefault="00BC0BE7" w:rsidP="00BC0BE7">
      <w:pPr>
        <w:rPr>
          <w:rFonts w:ascii="Courier New" w:hAnsi="Courier New" w:cs="Courier New"/>
          <w:b/>
          <w:bCs/>
        </w:rPr>
      </w:pPr>
      <w:r w:rsidRPr="00BC0BE7">
        <w:rPr>
          <w:rFonts w:ascii="Courier New" w:hAnsi="Courier New" w:cs="Courier New"/>
          <w:b/>
          <w:bCs/>
        </w:rPr>
        <w:t xml:space="preserve">&gt; </w:t>
      </w:r>
      <w:proofErr w:type="spellStart"/>
      <w:r w:rsidRPr="00BC0BE7">
        <w:rPr>
          <w:rFonts w:ascii="Courier New" w:hAnsi="Courier New" w:cs="Courier New"/>
          <w:b/>
          <w:bCs/>
        </w:rPr>
        <w:t>master.emp</w:t>
      </w:r>
      <w:proofErr w:type="spellEnd"/>
      <w:r w:rsidRPr="00BC0BE7">
        <w:rPr>
          <w:rFonts w:ascii="Courier New" w:hAnsi="Courier New" w:cs="Courier New"/>
          <w:b/>
          <w:bCs/>
        </w:rPr>
        <w:t xml:space="preserve"> = import("6304 Module 8 Assignment Data.xlsx")</w:t>
      </w:r>
    </w:p>
    <w:p w14:paraId="11D725A6" w14:textId="77777777" w:rsidR="00BC0BE7" w:rsidRDefault="00BC0BE7" w:rsidP="00BC0BE7"/>
    <w:p w14:paraId="0D6DAC66" w14:textId="77777777" w:rsidR="00BC0BE7" w:rsidRDefault="00BC0BE7" w:rsidP="00BC0BE7"/>
    <w:p w14:paraId="6F08FC0D" w14:textId="6687037B" w:rsidR="002A51A0" w:rsidRDefault="008A43A9" w:rsidP="002A51A0">
      <w:pPr>
        <w:pStyle w:val="ListParagraph"/>
        <w:numPr>
          <w:ilvl w:val="0"/>
          <w:numId w:val="2"/>
        </w:numPr>
      </w:pPr>
      <w:r>
        <w:t xml:space="preserve">Using the numerical portion of your U number as a random number seed, take a random sample of </w:t>
      </w:r>
      <w:r w:rsidR="00855CF9">
        <w:t>4</w:t>
      </w:r>
      <w:r w:rsidR="00B91009">
        <w:t>5</w:t>
      </w:r>
      <w:r w:rsidR="00091528">
        <w:t>00</w:t>
      </w:r>
      <w:r>
        <w:t xml:space="preserve"> cases from the </w:t>
      </w:r>
      <w:r w:rsidR="00091528">
        <w:t>master</w:t>
      </w:r>
      <w:r>
        <w:t xml:space="preserve"> data set using the method presented in class. </w:t>
      </w:r>
      <w:r w:rsidR="0056199B">
        <w:t xml:space="preserve">This will be your </w:t>
      </w:r>
      <w:r w:rsidR="00091528">
        <w:t xml:space="preserve">primary </w:t>
      </w:r>
      <w:r w:rsidR="0056199B">
        <w:t>data set</w:t>
      </w:r>
      <w:r w:rsidR="00091528">
        <w:t xml:space="preserve"> for analysis</w:t>
      </w:r>
      <w:r w:rsidR="00376C40">
        <w:t>.</w:t>
      </w:r>
    </w:p>
    <w:p w14:paraId="0C18AC01" w14:textId="77777777" w:rsidR="00BC0BE7" w:rsidRPr="00BC0BE7" w:rsidRDefault="00BC0BE7" w:rsidP="00BC0BE7">
      <w:pPr>
        <w:pStyle w:val="ListParagraph"/>
        <w:rPr>
          <w:rFonts w:ascii="Courier New" w:hAnsi="Courier New" w:cs="Courier New"/>
          <w:b/>
          <w:bCs/>
        </w:rPr>
      </w:pPr>
    </w:p>
    <w:p w14:paraId="01D65F97" w14:textId="77777777" w:rsidR="00BC0BE7" w:rsidRPr="00BC0BE7" w:rsidRDefault="00BC0BE7" w:rsidP="00BC0BE7">
      <w:pPr>
        <w:pStyle w:val="ListParagraph"/>
        <w:rPr>
          <w:rFonts w:ascii="Courier New" w:hAnsi="Courier New" w:cs="Courier New"/>
          <w:b/>
          <w:bCs/>
        </w:rPr>
      </w:pPr>
      <w:r w:rsidRPr="00BC0BE7">
        <w:rPr>
          <w:rFonts w:ascii="Courier New" w:hAnsi="Courier New" w:cs="Courier New"/>
          <w:b/>
          <w:bCs/>
        </w:rPr>
        <w:t xml:space="preserve">&gt; </w:t>
      </w:r>
      <w:proofErr w:type="spellStart"/>
      <w:r w:rsidRPr="00BC0BE7">
        <w:rPr>
          <w:rFonts w:ascii="Courier New" w:hAnsi="Courier New" w:cs="Courier New"/>
          <w:b/>
          <w:bCs/>
        </w:rPr>
        <w:t>set.seed</w:t>
      </w:r>
      <w:proofErr w:type="spellEnd"/>
      <w:r w:rsidRPr="00BC0BE7">
        <w:rPr>
          <w:rFonts w:ascii="Courier New" w:hAnsi="Courier New" w:cs="Courier New"/>
          <w:b/>
          <w:bCs/>
        </w:rPr>
        <w:t>(24173877)</w:t>
      </w:r>
    </w:p>
    <w:p w14:paraId="181DD2D7" w14:textId="77777777" w:rsidR="00BC0BE7" w:rsidRPr="00BC0BE7" w:rsidRDefault="00BC0BE7" w:rsidP="00BC0BE7">
      <w:pPr>
        <w:pStyle w:val="ListParagraph"/>
        <w:rPr>
          <w:rFonts w:ascii="Courier New" w:hAnsi="Courier New" w:cs="Courier New"/>
          <w:b/>
          <w:bCs/>
        </w:rPr>
      </w:pPr>
      <w:r w:rsidRPr="00BC0BE7">
        <w:rPr>
          <w:rFonts w:ascii="Courier New" w:hAnsi="Courier New" w:cs="Courier New"/>
          <w:b/>
          <w:bCs/>
        </w:rPr>
        <w:t xml:space="preserve">&gt; </w:t>
      </w:r>
      <w:proofErr w:type="spellStart"/>
      <w:r w:rsidRPr="00BC0BE7">
        <w:rPr>
          <w:rFonts w:ascii="Courier New" w:hAnsi="Courier New" w:cs="Courier New"/>
          <w:b/>
          <w:bCs/>
        </w:rPr>
        <w:t>mydata</w:t>
      </w:r>
      <w:proofErr w:type="spellEnd"/>
      <w:r w:rsidRPr="00BC0BE7">
        <w:rPr>
          <w:rFonts w:ascii="Courier New" w:hAnsi="Courier New" w:cs="Courier New"/>
          <w:b/>
          <w:bCs/>
        </w:rPr>
        <w:t xml:space="preserve"> = </w:t>
      </w:r>
      <w:proofErr w:type="spellStart"/>
      <w:r w:rsidRPr="00BC0BE7">
        <w:rPr>
          <w:rFonts w:ascii="Courier New" w:hAnsi="Courier New" w:cs="Courier New"/>
          <w:b/>
          <w:bCs/>
        </w:rPr>
        <w:t>master.emp</w:t>
      </w:r>
      <w:proofErr w:type="spellEnd"/>
      <w:r w:rsidRPr="00BC0BE7">
        <w:rPr>
          <w:rFonts w:ascii="Courier New" w:hAnsi="Courier New" w:cs="Courier New"/>
          <w:b/>
          <w:bCs/>
        </w:rPr>
        <w:t>[sample(1:nrow(</w:t>
      </w:r>
      <w:proofErr w:type="spellStart"/>
      <w:r w:rsidRPr="00BC0BE7">
        <w:rPr>
          <w:rFonts w:ascii="Courier New" w:hAnsi="Courier New" w:cs="Courier New"/>
          <w:b/>
          <w:bCs/>
        </w:rPr>
        <w:t>master.emp</w:t>
      </w:r>
      <w:proofErr w:type="spellEnd"/>
      <w:r w:rsidRPr="00BC0BE7">
        <w:rPr>
          <w:rFonts w:ascii="Courier New" w:hAnsi="Courier New" w:cs="Courier New"/>
          <w:b/>
          <w:bCs/>
        </w:rPr>
        <w:t>),4500),]</w:t>
      </w:r>
    </w:p>
    <w:p w14:paraId="605D96CE" w14:textId="77777777" w:rsidR="00BC0BE7" w:rsidRDefault="00BC0BE7" w:rsidP="00BC0BE7">
      <w:pPr>
        <w:pStyle w:val="ListParagraph"/>
      </w:pPr>
    </w:p>
    <w:p w14:paraId="46BA7BC7" w14:textId="77777777" w:rsidR="000F0E7C" w:rsidRDefault="000F0E7C" w:rsidP="002A51A0">
      <w:pPr>
        <w:rPr>
          <w:b/>
        </w:rPr>
      </w:pPr>
    </w:p>
    <w:p w14:paraId="2563103B" w14:textId="77777777" w:rsidR="00BC0BE7" w:rsidRDefault="00BC0BE7" w:rsidP="002A51A0">
      <w:pPr>
        <w:rPr>
          <w:b/>
        </w:rPr>
      </w:pPr>
    </w:p>
    <w:p w14:paraId="141345D1" w14:textId="77777777" w:rsidR="00BC0BE7" w:rsidRDefault="00BC0BE7" w:rsidP="002A51A0">
      <w:pPr>
        <w:rPr>
          <w:b/>
        </w:rPr>
      </w:pPr>
    </w:p>
    <w:p w14:paraId="7A0CE90B" w14:textId="77777777" w:rsidR="00BC0BE7" w:rsidRDefault="00BC0BE7" w:rsidP="002A51A0">
      <w:pPr>
        <w:rPr>
          <w:b/>
        </w:rPr>
      </w:pPr>
    </w:p>
    <w:p w14:paraId="50B10400" w14:textId="77777777" w:rsidR="00BC0BE7" w:rsidRDefault="00BC0BE7" w:rsidP="002A51A0">
      <w:pPr>
        <w:rPr>
          <w:b/>
        </w:rPr>
      </w:pPr>
    </w:p>
    <w:p w14:paraId="7B2B6146" w14:textId="4B89FB1B" w:rsidR="00303B5C" w:rsidRDefault="00303B5C" w:rsidP="002A51A0">
      <w:pPr>
        <w:rPr>
          <w:b/>
        </w:rPr>
      </w:pPr>
      <w:r w:rsidRPr="00303B5C">
        <w:rPr>
          <w:b/>
        </w:rPr>
        <w:t>Analysis</w:t>
      </w:r>
      <w:r w:rsidR="000F0E7C">
        <w:rPr>
          <w:b/>
        </w:rPr>
        <w:t xml:space="preserve"> </w:t>
      </w:r>
    </w:p>
    <w:p w14:paraId="4A3FAE6B" w14:textId="5385B552" w:rsidR="00C4745C" w:rsidRPr="00855CF9" w:rsidRDefault="00855CF9" w:rsidP="002A51A0">
      <w:pPr>
        <w:rPr>
          <w:bCs/>
        </w:rPr>
      </w:pPr>
      <w:r w:rsidRPr="00855CF9">
        <w:rPr>
          <w:bCs/>
        </w:rPr>
        <w:t>Using your primary data set:</w:t>
      </w:r>
    </w:p>
    <w:p w14:paraId="08011FD7" w14:textId="197E7DB9" w:rsidR="00855CF9" w:rsidRDefault="00855CF9" w:rsidP="000F0E7C">
      <w:pPr>
        <w:pStyle w:val="ListParagraph"/>
        <w:numPr>
          <w:ilvl w:val="0"/>
          <w:numId w:val="7"/>
        </w:numPr>
      </w:pPr>
      <w:r>
        <w:t>Show the results of the str() command.</w:t>
      </w:r>
    </w:p>
    <w:p w14:paraId="4D780FAC" w14:textId="77777777" w:rsidR="000F4768" w:rsidRDefault="000F4768" w:rsidP="000F4768">
      <w:pPr>
        <w:pStyle w:val="ListParagraph"/>
      </w:pPr>
    </w:p>
    <w:p w14:paraId="08C01323"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&gt; str(</w:t>
      </w:r>
      <w:proofErr w:type="spellStart"/>
      <w:r w:rsidRPr="000F4768">
        <w:rPr>
          <w:rFonts w:ascii="Courier New" w:hAnsi="Courier New" w:cs="Courier New"/>
          <w:b/>
          <w:bCs/>
        </w:rPr>
        <w:t>mydata</w:t>
      </w:r>
      <w:proofErr w:type="spellEnd"/>
      <w:r w:rsidRPr="000F4768">
        <w:rPr>
          <w:rFonts w:ascii="Courier New" w:hAnsi="Courier New" w:cs="Courier New"/>
          <w:b/>
          <w:bCs/>
        </w:rPr>
        <w:t>)</w:t>
      </w:r>
    </w:p>
    <w:p w14:paraId="4BAACA0E"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w:t>
      </w:r>
      <w:proofErr w:type="spellStart"/>
      <w:proofErr w:type="gramStart"/>
      <w:r w:rsidRPr="000F4768">
        <w:rPr>
          <w:rFonts w:ascii="Courier New" w:hAnsi="Courier New" w:cs="Courier New"/>
          <w:b/>
          <w:bCs/>
        </w:rPr>
        <w:t>data</w:t>
      </w:r>
      <w:proofErr w:type="gramEnd"/>
      <w:r w:rsidRPr="000F4768">
        <w:rPr>
          <w:rFonts w:ascii="Courier New" w:hAnsi="Courier New" w:cs="Courier New"/>
          <w:b/>
          <w:bCs/>
        </w:rPr>
        <w:t>.frame</w:t>
      </w:r>
      <w:proofErr w:type="spellEnd"/>
      <w:r w:rsidRPr="000F4768">
        <w:rPr>
          <w:rFonts w:ascii="Courier New" w:hAnsi="Courier New" w:cs="Courier New"/>
          <w:b/>
          <w:bCs/>
        </w:rPr>
        <w:t>':</w:t>
      </w:r>
      <w:r w:rsidRPr="000F4768">
        <w:rPr>
          <w:rFonts w:ascii="Courier New" w:hAnsi="Courier New" w:cs="Courier New"/>
          <w:b/>
          <w:bCs/>
        </w:rPr>
        <w:tab/>
        <w:t>4500 obs. of  18 variables:</w:t>
      </w:r>
    </w:p>
    <w:p w14:paraId="72165898"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department.name: chr  "Streets and Sanitation" "Water Management" "Police" "Police" ...</w:t>
      </w:r>
    </w:p>
    <w:p w14:paraId="5E51B36E"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employee.name  : chr  "Williams, Darnell" "Jordan, Marvin R" "Collins, Brian" "</w:t>
      </w:r>
      <w:proofErr w:type="spellStart"/>
      <w:r w:rsidRPr="000F4768">
        <w:rPr>
          <w:rFonts w:ascii="Courier New" w:hAnsi="Courier New" w:cs="Courier New"/>
          <w:b/>
          <w:bCs/>
        </w:rPr>
        <w:t>Bacoulis</w:t>
      </w:r>
      <w:proofErr w:type="spellEnd"/>
      <w:r w:rsidRPr="000F4768">
        <w:rPr>
          <w:rFonts w:ascii="Courier New" w:hAnsi="Courier New" w:cs="Courier New"/>
          <w:b/>
          <w:bCs/>
        </w:rPr>
        <w:t>, Daniel E" ...</w:t>
      </w:r>
    </w:p>
    <w:p w14:paraId="7F5D78AB"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title          : chr  "Pool Motor Truck Driver" "Motor Truck Driver" "Police Officer" "Police Officer" ...</w:t>
      </w:r>
    </w:p>
    <w:p w14:paraId="3FEB4609"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january</w:t>
      </w:r>
      <w:proofErr w:type="spellEnd"/>
      <w:r w:rsidRPr="000F4768">
        <w:rPr>
          <w:rFonts w:ascii="Courier New" w:hAnsi="Courier New" w:cs="Courier New"/>
          <w:b/>
          <w:bCs/>
        </w:rPr>
        <w:t xml:space="preserve">        : num  3550 2088 NA 1627 NA ...</w:t>
      </w:r>
    </w:p>
    <w:p w14:paraId="3FEAA24F"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february</w:t>
      </w:r>
      <w:proofErr w:type="spellEnd"/>
      <w:r w:rsidRPr="000F4768">
        <w:rPr>
          <w:rFonts w:ascii="Courier New" w:hAnsi="Courier New" w:cs="Courier New"/>
          <w:b/>
          <w:bCs/>
        </w:rPr>
        <w:t xml:space="preserve">       : num  2864 2096 NA 1828 1506 ...</w:t>
      </w:r>
    </w:p>
    <w:p w14:paraId="27617EC7"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march          : num  531 1631 NA 1553 NA ...</w:t>
      </w:r>
    </w:p>
    <w:p w14:paraId="6249561B"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april</w:t>
      </w:r>
      <w:proofErr w:type="spellEnd"/>
      <w:r w:rsidRPr="000F4768">
        <w:rPr>
          <w:rFonts w:ascii="Courier New" w:hAnsi="Courier New" w:cs="Courier New"/>
          <w:b/>
          <w:bCs/>
        </w:rPr>
        <w:t xml:space="preserve">          : num  742 1510 NA 1553 NA ...</w:t>
      </w:r>
    </w:p>
    <w:p w14:paraId="32794464"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may            : num  207 2105 NA 1553 NA ...</w:t>
      </w:r>
    </w:p>
    <w:p w14:paraId="71419075"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june</w:t>
      </w:r>
      <w:proofErr w:type="spellEnd"/>
      <w:r w:rsidRPr="000F4768">
        <w:rPr>
          <w:rFonts w:ascii="Courier New" w:hAnsi="Courier New" w:cs="Courier New"/>
          <w:b/>
          <w:bCs/>
        </w:rPr>
        <w:t xml:space="preserve">           : num  203 1078 412 1553 NA ...</w:t>
      </w:r>
    </w:p>
    <w:p w14:paraId="7B4FDA6D"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july</w:t>
      </w:r>
      <w:proofErr w:type="spellEnd"/>
      <w:r w:rsidRPr="000F4768">
        <w:rPr>
          <w:rFonts w:ascii="Courier New" w:hAnsi="Courier New" w:cs="Courier New"/>
          <w:b/>
          <w:bCs/>
        </w:rPr>
        <w:t xml:space="preserve">           : num  70.1 380.9 375.8 1552.8 94.1 ...</w:t>
      </w:r>
    </w:p>
    <w:p w14:paraId="417B869A"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august         : num  26.3 183.9 NA 744.1 NA ...</w:t>
      </w:r>
    </w:p>
    <w:p w14:paraId="3AE7974A"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september</w:t>
      </w:r>
      <w:proofErr w:type="spellEnd"/>
      <w:r w:rsidRPr="000F4768">
        <w:rPr>
          <w:rFonts w:ascii="Courier New" w:hAnsi="Courier New" w:cs="Courier New"/>
          <w:b/>
          <w:bCs/>
        </w:rPr>
        <w:t xml:space="preserve">      : num  210 718 NA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
    <w:p w14:paraId="61A3C773"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october</w:t>
      </w:r>
      <w:proofErr w:type="spellEnd"/>
      <w:r w:rsidRPr="000F4768">
        <w:rPr>
          <w:rFonts w:ascii="Courier New" w:hAnsi="Courier New" w:cs="Courier New"/>
          <w:b/>
          <w:bCs/>
        </w:rPr>
        <w:t xml:space="preserve">        : num  210 849 NA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
    <w:p w14:paraId="63277140"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november</w:t>
      </w:r>
      <w:proofErr w:type="spellEnd"/>
      <w:r w:rsidRPr="000F4768">
        <w:rPr>
          <w:rFonts w:ascii="Courier New" w:hAnsi="Courier New" w:cs="Courier New"/>
          <w:b/>
          <w:bCs/>
        </w:rPr>
        <w:t xml:space="preserve">       : num  140 631 NA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
    <w:p w14:paraId="7B30825B"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december</w:t>
      </w:r>
      <w:proofErr w:type="spellEnd"/>
      <w:r w:rsidRPr="000F4768">
        <w:rPr>
          <w:rFonts w:ascii="Courier New" w:hAnsi="Courier New" w:cs="Courier New"/>
          <w:b/>
          <w:bCs/>
        </w:rPr>
        <w:t xml:space="preserve">       : num  543 447 NA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roofErr w:type="spellStart"/>
      <w:r w:rsidRPr="000F4768">
        <w:rPr>
          <w:rFonts w:ascii="Courier New" w:hAnsi="Courier New" w:cs="Courier New"/>
          <w:b/>
          <w:bCs/>
        </w:rPr>
        <w:t>NA</w:t>
      </w:r>
      <w:proofErr w:type="spellEnd"/>
      <w:r w:rsidRPr="000F4768">
        <w:rPr>
          <w:rFonts w:ascii="Courier New" w:hAnsi="Courier New" w:cs="Courier New"/>
          <w:b/>
          <w:bCs/>
        </w:rPr>
        <w:t xml:space="preserve"> ...</w:t>
      </w:r>
    </w:p>
    <w:p w14:paraId="0F05E2A9"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total          : num  9297 13718 787 11963 1600 ...</w:t>
      </w:r>
    </w:p>
    <w:p w14:paraId="6FD51BC6"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w:t>
      </w:r>
      <w:proofErr w:type="spellStart"/>
      <w:r w:rsidRPr="000F4768">
        <w:rPr>
          <w:rFonts w:ascii="Courier New" w:hAnsi="Courier New" w:cs="Courier New"/>
          <w:b/>
          <w:bCs/>
        </w:rPr>
        <w:t>nummos</w:t>
      </w:r>
      <w:proofErr w:type="spellEnd"/>
      <w:r w:rsidRPr="000F4768">
        <w:rPr>
          <w:rFonts w:ascii="Courier New" w:hAnsi="Courier New" w:cs="Courier New"/>
          <w:b/>
          <w:bCs/>
        </w:rPr>
        <w:t xml:space="preserve">         : num  12 12 2 8 2 3 12 2 12 2 ...</w:t>
      </w:r>
    </w:p>
    <w:p w14:paraId="5D97657A" w14:textId="77777777" w:rsidR="000F4768" w:rsidRPr="000F4768" w:rsidRDefault="000F4768" w:rsidP="000F4768">
      <w:pPr>
        <w:pStyle w:val="ListParagraph"/>
        <w:rPr>
          <w:rFonts w:ascii="Courier New" w:hAnsi="Courier New" w:cs="Courier New"/>
          <w:b/>
          <w:bCs/>
        </w:rPr>
      </w:pPr>
      <w:r w:rsidRPr="000F4768">
        <w:rPr>
          <w:rFonts w:ascii="Courier New" w:hAnsi="Courier New" w:cs="Courier New"/>
          <w:b/>
          <w:bCs/>
        </w:rPr>
        <w:t xml:space="preserve"> $ over5000       : num  1 1 0 1 0 0 1 0 1 0 ...</w:t>
      </w:r>
    </w:p>
    <w:p w14:paraId="5FBE4E31" w14:textId="77777777" w:rsidR="00B9194F" w:rsidRPr="000F4768" w:rsidRDefault="00B9194F" w:rsidP="000F4768">
      <w:pPr>
        <w:pStyle w:val="ListParagraph"/>
        <w:rPr>
          <w:rFonts w:ascii="Courier New" w:hAnsi="Courier New" w:cs="Courier New"/>
          <w:b/>
          <w:bCs/>
        </w:rPr>
      </w:pPr>
    </w:p>
    <w:p w14:paraId="60B043E4" w14:textId="68B3A660" w:rsidR="003C639A" w:rsidRDefault="000F0E7C" w:rsidP="00855CF9">
      <w:pPr>
        <w:pStyle w:val="ListParagraph"/>
        <w:numPr>
          <w:ilvl w:val="0"/>
          <w:numId w:val="7"/>
        </w:numPr>
      </w:pPr>
      <w:r>
        <w:t xml:space="preserve">Parameterize a logistic regression model with </w:t>
      </w:r>
      <w:r w:rsidR="00DD00B7">
        <w:t xml:space="preserve">over5000 </w:t>
      </w:r>
      <w:r>
        <w:t xml:space="preserve">as the dependent and </w:t>
      </w:r>
      <w:r w:rsidR="00DD00B7">
        <w:t xml:space="preserve">department.name and </w:t>
      </w:r>
      <w:proofErr w:type="spellStart"/>
      <w:r w:rsidR="00DD00B7">
        <w:t>nummos</w:t>
      </w:r>
      <w:proofErr w:type="spellEnd"/>
      <w:r w:rsidR="00DD00B7">
        <w:t xml:space="preserve"> </w:t>
      </w:r>
      <w:r>
        <w:t>independent</w:t>
      </w:r>
      <w:r w:rsidR="003C639A">
        <w:t xml:space="preserve"> </w:t>
      </w:r>
      <w:r w:rsidR="00DD00B7">
        <w:t>variables.</w:t>
      </w:r>
      <w:r w:rsidR="00855CF9">
        <w:t xml:space="preserve">  Re</w:t>
      </w:r>
      <w:r w:rsidR="003C639A">
        <w:t xml:space="preserve">port the results of the model </w:t>
      </w:r>
      <w:r w:rsidR="00855CF9">
        <w:t>using the summary() command</w:t>
      </w:r>
      <w:r w:rsidR="003C639A">
        <w:t xml:space="preserve">.  </w:t>
      </w:r>
    </w:p>
    <w:p w14:paraId="6F9A8CA8" w14:textId="77777777" w:rsidR="00896FA2" w:rsidRDefault="00896FA2" w:rsidP="00896FA2">
      <w:pPr>
        <w:pStyle w:val="ListParagraph"/>
      </w:pPr>
    </w:p>
    <w:p w14:paraId="21067ECE"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 xml:space="preserve">&gt; </w:t>
      </w:r>
      <w:proofErr w:type="spellStart"/>
      <w:proofErr w:type="gramStart"/>
      <w:r w:rsidRPr="00896FA2">
        <w:rPr>
          <w:rFonts w:ascii="Courier New" w:hAnsi="Courier New" w:cs="Courier New"/>
          <w:b/>
          <w:bCs/>
        </w:rPr>
        <w:t>my</w:t>
      </w:r>
      <w:proofErr w:type="gramEnd"/>
      <w:r w:rsidRPr="00896FA2">
        <w:rPr>
          <w:rFonts w:ascii="Courier New" w:hAnsi="Courier New" w:cs="Courier New"/>
          <w:b/>
          <w:bCs/>
        </w:rPr>
        <w:t>.logreg</w:t>
      </w:r>
      <w:proofErr w:type="spellEnd"/>
      <w:r w:rsidRPr="00896FA2">
        <w:rPr>
          <w:rFonts w:ascii="Courier New" w:hAnsi="Courier New" w:cs="Courier New"/>
          <w:b/>
          <w:bCs/>
        </w:rPr>
        <w:t xml:space="preserve"> = </w:t>
      </w:r>
      <w:proofErr w:type="spellStart"/>
      <w:r w:rsidRPr="00896FA2">
        <w:rPr>
          <w:rFonts w:ascii="Courier New" w:hAnsi="Courier New" w:cs="Courier New"/>
          <w:b/>
          <w:bCs/>
        </w:rPr>
        <w:t>glm</w:t>
      </w:r>
      <w:proofErr w:type="spellEnd"/>
      <w:r w:rsidRPr="00896FA2">
        <w:rPr>
          <w:rFonts w:ascii="Courier New" w:hAnsi="Courier New" w:cs="Courier New"/>
          <w:b/>
          <w:bCs/>
        </w:rPr>
        <w:t xml:space="preserve">(over5000 ~ department.name + </w:t>
      </w:r>
      <w:proofErr w:type="spellStart"/>
      <w:r w:rsidRPr="00896FA2">
        <w:rPr>
          <w:rFonts w:ascii="Courier New" w:hAnsi="Courier New" w:cs="Courier New"/>
          <w:b/>
          <w:bCs/>
        </w:rPr>
        <w:t>nummos</w:t>
      </w:r>
      <w:proofErr w:type="spellEnd"/>
      <w:r w:rsidRPr="00896FA2">
        <w:rPr>
          <w:rFonts w:ascii="Courier New" w:hAnsi="Courier New" w:cs="Courier New"/>
          <w:b/>
          <w:bCs/>
        </w:rPr>
        <w:t xml:space="preserve">, data = </w:t>
      </w:r>
      <w:proofErr w:type="spellStart"/>
      <w:r w:rsidRPr="00896FA2">
        <w:rPr>
          <w:rFonts w:ascii="Courier New" w:hAnsi="Courier New" w:cs="Courier New"/>
          <w:b/>
          <w:bCs/>
        </w:rPr>
        <w:t>mydata</w:t>
      </w:r>
      <w:proofErr w:type="spellEnd"/>
      <w:r w:rsidRPr="00896FA2">
        <w:rPr>
          <w:rFonts w:ascii="Courier New" w:hAnsi="Courier New" w:cs="Courier New"/>
          <w:b/>
          <w:bCs/>
        </w:rPr>
        <w:t>, family = binomial)</w:t>
      </w:r>
    </w:p>
    <w:p w14:paraId="113B57DE"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&gt; summary(</w:t>
      </w:r>
      <w:proofErr w:type="spellStart"/>
      <w:proofErr w:type="gramStart"/>
      <w:r w:rsidRPr="00896FA2">
        <w:rPr>
          <w:rFonts w:ascii="Courier New" w:hAnsi="Courier New" w:cs="Courier New"/>
          <w:b/>
          <w:bCs/>
        </w:rPr>
        <w:t>my</w:t>
      </w:r>
      <w:proofErr w:type="gramEnd"/>
      <w:r w:rsidRPr="00896FA2">
        <w:rPr>
          <w:rFonts w:ascii="Courier New" w:hAnsi="Courier New" w:cs="Courier New"/>
          <w:b/>
          <w:bCs/>
        </w:rPr>
        <w:t>.logreg</w:t>
      </w:r>
      <w:proofErr w:type="spellEnd"/>
      <w:r w:rsidRPr="00896FA2">
        <w:rPr>
          <w:rFonts w:ascii="Courier New" w:hAnsi="Courier New" w:cs="Courier New"/>
          <w:b/>
          <w:bCs/>
        </w:rPr>
        <w:t>)</w:t>
      </w:r>
    </w:p>
    <w:p w14:paraId="2CA68783" w14:textId="77777777" w:rsidR="00896FA2" w:rsidRPr="00896FA2" w:rsidRDefault="00896FA2" w:rsidP="00896FA2">
      <w:pPr>
        <w:pStyle w:val="ListParagraph"/>
        <w:rPr>
          <w:rFonts w:ascii="Courier New" w:hAnsi="Courier New" w:cs="Courier New"/>
          <w:b/>
          <w:bCs/>
        </w:rPr>
      </w:pPr>
    </w:p>
    <w:p w14:paraId="0BA97859"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Call:</w:t>
      </w:r>
    </w:p>
    <w:p w14:paraId="7F7A93F1"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t>glm</w:t>
      </w:r>
      <w:proofErr w:type="spellEnd"/>
      <w:r w:rsidRPr="00896FA2">
        <w:rPr>
          <w:rFonts w:ascii="Courier New" w:hAnsi="Courier New" w:cs="Courier New"/>
          <w:b/>
          <w:bCs/>
        </w:rPr>
        <w:t xml:space="preserve">(formula = over5000 ~ department.name + </w:t>
      </w:r>
      <w:proofErr w:type="spellStart"/>
      <w:r w:rsidRPr="00896FA2">
        <w:rPr>
          <w:rFonts w:ascii="Courier New" w:hAnsi="Courier New" w:cs="Courier New"/>
          <w:b/>
          <w:bCs/>
        </w:rPr>
        <w:t>nummos</w:t>
      </w:r>
      <w:proofErr w:type="spellEnd"/>
      <w:r w:rsidRPr="00896FA2">
        <w:rPr>
          <w:rFonts w:ascii="Courier New" w:hAnsi="Courier New" w:cs="Courier New"/>
          <w:b/>
          <w:bCs/>
        </w:rPr>
        <w:t xml:space="preserve">, family = binomial, </w:t>
      </w:r>
    </w:p>
    <w:p w14:paraId="1C8A8BCD"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 xml:space="preserve">    data = </w:t>
      </w:r>
      <w:proofErr w:type="spellStart"/>
      <w:r w:rsidRPr="00896FA2">
        <w:rPr>
          <w:rFonts w:ascii="Courier New" w:hAnsi="Courier New" w:cs="Courier New"/>
          <w:b/>
          <w:bCs/>
        </w:rPr>
        <w:t>mydata</w:t>
      </w:r>
      <w:proofErr w:type="spellEnd"/>
      <w:r w:rsidRPr="00896FA2">
        <w:rPr>
          <w:rFonts w:ascii="Courier New" w:hAnsi="Courier New" w:cs="Courier New"/>
          <w:b/>
          <w:bCs/>
        </w:rPr>
        <w:t>)</w:t>
      </w:r>
    </w:p>
    <w:p w14:paraId="0A21E5B5" w14:textId="77777777" w:rsidR="00896FA2" w:rsidRPr="00896FA2" w:rsidRDefault="00896FA2" w:rsidP="00896FA2">
      <w:pPr>
        <w:pStyle w:val="ListParagraph"/>
        <w:rPr>
          <w:rFonts w:ascii="Courier New" w:hAnsi="Courier New" w:cs="Courier New"/>
          <w:b/>
          <w:bCs/>
        </w:rPr>
      </w:pPr>
    </w:p>
    <w:p w14:paraId="51760700"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Coefficients:</w:t>
      </w:r>
    </w:p>
    <w:p w14:paraId="37F77852"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 xml:space="preserve">                                      Estimate Std. Error z value </w:t>
      </w:r>
      <w:proofErr w:type="spellStart"/>
      <w:r w:rsidRPr="00896FA2">
        <w:rPr>
          <w:rFonts w:ascii="Courier New" w:hAnsi="Courier New" w:cs="Courier New"/>
          <w:b/>
          <w:bCs/>
        </w:rPr>
        <w:t>Pr</w:t>
      </w:r>
      <w:proofErr w:type="spellEnd"/>
      <w:r w:rsidRPr="00896FA2">
        <w:rPr>
          <w:rFonts w:ascii="Courier New" w:hAnsi="Courier New" w:cs="Courier New"/>
          <w:b/>
          <w:bCs/>
        </w:rPr>
        <w:t xml:space="preserve">(&gt;|z|)    </w:t>
      </w:r>
    </w:p>
    <w:p w14:paraId="2BCFBC27"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(Intercept)                           -4.04676    0.19532 -20.719  &lt; 2e-16 ***</w:t>
      </w:r>
    </w:p>
    <w:p w14:paraId="5B720041"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lastRenderedPageBreak/>
        <w:t>department.nameFire</w:t>
      </w:r>
      <w:proofErr w:type="spellEnd"/>
      <w:r w:rsidRPr="00896FA2">
        <w:rPr>
          <w:rFonts w:ascii="Courier New" w:hAnsi="Courier New" w:cs="Courier New"/>
          <w:b/>
          <w:bCs/>
        </w:rPr>
        <w:t xml:space="preserve">                    1.05781    0.18839   5.615 1.97e-08 ***</w:t>
      </w:r>
    </w:p>
    <w:p w14:paraId="3F80A085"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t>department.namePolice</w:t>
      </w:r>
      <w:proofErr w:type="spellEnd"/>
      <w:r w:rsidRPr="00896FA2">
        <w:rPr>
          <w:rFonts w:ascii="Courier New" w:hAnsi="Courier New" w:cs="Courier New"/>
          <w:b/>
          <w:bCs/>
        </w:rPr>
        <w:t xml:space="preserve">                 -0.06233    0.17908  -0.348   0.7278    </w:t>
      </w:r>
    </w:p>
    <w:p w14:paraId="449ADF2A"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t>department.nameStreets</w:t>
      </w:r>
      <w:proofErr w:type="spellEnd"/>
      <w:r w:rsidRPr="00896FA2">
        <w:rPr>
          <w:rFonts w:ascii="Courier New" w:hAnsi="Courier New" w:cs="Courier New"/>
          <w:b/>
          <w:bCs/>
        </w:rPr>
        <w:t xml:space="preserve"> and Sanitation -1.60539    0.21021  -7.637 2.22e-14 ***</w:t>
      </w:r>
    </w:p>
    <w:p w14:paraId="047027BA"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t>department.nameWater</w:t>
      </w:r>
      <w:proofErr w:type="spellEnd"/>
      <w:r w:rsidRPr="00896FA2">
        <w:rPr>
          <w:rFonts w:ascii="Courier New" w:hAnsi="Courier New" w:cs="Courier New"/>
          <w:b/>
          <w:bCs/>
        </w:rPr>
        <w:t xml:space="preserve"> Management       -0.54782    0.23180  -2.363   0.0181 *  </w:t>
      </w:r>
    </w:p>
    <w:p w14:paraId="5DB0B966"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t>nummos</w:t>
      </w:r>
      <w:proofErr w:type="spellEnd"/>
      <w:r w:rsidRPr="00896FA2">
        <w:rPr>
          <w:rFonts w:ascii="Courier New" w:hAnsi="Courier New" w:cs="Courier New"/>
          <w:b/>
          <w:bCs/>
        </w:rPr>
        <w:t xml:space="preserve">                                 0.68509    0.01932  35.464  &lt; 2e-16 ***</w:t>
      </w:r>
    </w:p>
    <w:p w14:paraId="5FC56C0C"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w:t>
      </w:r>
    </w:p>
    <w:p w14:paraId="33CEFB13" w14:textId="77777777" w:rsidR="00896FA2" w:rsidRPr="00896FA2" w:rsidRDefault="00896FA2" w:rsidP="00896FA2">
      <w:pPr>
        <w:pStyle w:val="ListParagraph"/>
        <w:rPr>
          <w:rFonts w:ascii="Courier New" w:hAnsi="Courier New" w:cs="Courier New"/>
          <w:b/>
          <w:bCs/>
        </w:rPr>
      </w:pPr>
      <w:proofErr w:type="spellStart"/>
      <w:r w:rsidRPr="00896FA2">
        <w:rPr>
          <w:rFonts w:ascii="Courier New" w:hAnsi="Courier New" w:cs="Courier New"/>
          <w:b/>
          <w:bCs/>
        </w:rPr>
        <w:t>Signif</w:t>
      </w:r>
      <w:proofErr w:type="spellEnd"/>
      <w:r w:rsidRPr="00896FA2">
        <w:rPr>
          <w:rFonts w:ascii="Courier New" w:hAnsi="Courier New" w:cs="Courier New"/>
          <w:b/>
          <w:bCs/>
        </w:rPr>
        <w:t>. codes:  0 ‘***’ 0.001 ‘**’ 0.01 ‘*’ 0.05 ‘.’ 0.1 ‘ ’ 1</w:t>
      </w:r>
    </w:p>
    <w:p w14:paraId="2682E544" w14:textId="77777777" w:rsidR="00896FA2" w:rsidRPr="00896FA2" w:rsidRDefault="00896FA2" w:rsidP="00896FA2">
      <w:pPr>
        <w:pStyle w:val="ListParagraph"/>
        <w:rPr>
          <w:rFonts w:ascii="Courier New" w:hAnsi="Courier New" w:cs="Courier New"/>
          <w:b/>
          <w:bCs/>
        </w:rPr>
      </w:pPr>
    </w:p>
    <w:p w14:paraId="06A2219F"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(Dispersion parameter for binomial family taken to be 1)</w:t>
      </w:r>
    </w:p>
    <w:p w14:paraId="14F081EB" w14:textId="77777777" w:rsidR="00896FA2" w:rsidRPr="00896FA2" w:rsidRDefault="00896FA2" w:rsidP="00896FA2">
      <w:pPr>
        <w:pStyle w:val="ListParagraph"/>
        <w:rPr>
          <w:rFonts w:ascii="Courier New" w:hAnsi="Courier New" w:cs="Courier New"/>
          <w:b/>
          <w:bCs/>
        </w:rPr>
      </w:pPr>
    </w:p>
    <w:p w14:paraId="69B4CDD7"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 xml:space="preserve">    Null deviance: 6211.1  on 4499  degrees of freedom</w:t>
      </w:r>
    </w:p>
    <w:p w14:paraId="58499728"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Residual deviance: 3018.8  on 4494  degrees of freedom</w:t>
      </w:r>
    </w:p>
    <w:p w14:paraId="1A38C282"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AIC: 3030.8</w:t>
      </w:r>
    </w:p>
    <w:p w14:paraId="0E8ABB10" w14:textId="77777777" w:rsidR="00896FA2" w:rsidRPr="00896FA2" w:rsidRDefault="00896FA2" w:rsidP="00896FA2">
      <w:pPr>
        <w:pStyle w:val="ListParagraph"/>
        <w:rPr>
          <w:rFonts w:ascii="Courier New" w:hAnsi="Courier New" w:cs="Courier New"/>
          <w:b/>
          <w:bCs/>
        </w:rPr>
      </w:pPr>
    </w:p>
    <w:p w14:paraId="7B371360" w14:textId="77777777" w:rsidR="00896FA2" w:rsidRPr="00896FA2" w:rsidRDefault="00896FA2" w:rsidP="00896FA2">
      <w:pPr>
        <w:pStyle w:val="ListParagraph"/>
        <w:rPr>
          <w:rFonts w:ascii="Courier New" w:hAnsi="Courier New" w:cs="Courier New"/>
          <w:b/>
          <w:bCs/>
        </w:rPr>
      </w:pPr>
      <w:r w:rsidRPr="00896FA2">
        <w:rPr>
          <w:rFonts w:ascii="Courier New" w:hAnsi="Courier New" w:cs="Courier New"/>
          <w:b/>
          <w:bCs/>
        </w:rPr>
        <w:t>Number of Fisher Scoring iterations: 6</w:t>
      </w:r>
    </w:p>
    <w:p w14:paraId="517A10F4" w14:textId="77777777" w:rsidR="00B9194F" w:rsidRDefault="00B9194F" w:rsidP="00896FA2">
      <w:pPr>
        <w:pStyle w:val="ListParagraph"/>
      </w:pPr>
    </w:p>
    <w:p w14:paraId="5869D2DF" w14:textId="259E06F5" w:rsidR="00B9194F" w:rsidRPr="00B9194F" w:rsidRDefault="00B9194F" w:rsidP="00896FA2">
      <w:pPr>
        <w:pStyle w:val="ListParagraph"/>
        <w:rPr>
          <w:highlight w:val="yellow"/>
        </w:rPr>
      </w:pPr>
      <w:r w:rsidRPr="00B9194F">
        <w:rPr>
          <w:highlight w:val="yellow"/>
        </w:rPr>
        <w:t xml:space="preserve">The intercept is the baseline of over5000 when all the independent variables are 0. </w:t>
      </w:r>
    </w:p>
    <w:p w14:paraId="7FA89458" w14:textId="6B119A20" w:rsidR="00B9194F" w:rsidRDefault="00B9194F" w:rsidP="00896FA2">
      <w:pPr>
        <w:pStyle w:val="ListParagraph"/>
      </w:pPr>
      <w:r w:rsidRPr="00B9194F">
        <w:rPr>
          <w:highlight w:val="yellow"/>
        </w:rPr>
        <w:t>Having a positive coefficient (</w:t>
      </w:r>
      <w:proofErr w:type="spellStart"/>
      <w:r w:rsidRPr="00B9194F">
        <w:rPr>
          <w:highlight w:val="yellow"/>
        </w:rPr>
        <w:t>nummos</w:t>
      </w:r>
      <w:proofErr w:type="spellEnd"/>
      <w:r w:rsidRPr="00B9194F">
        <w:rPr>
          <w:highlight w:val="yellow"/>
        </w:rPr>
        <w:t xml:space="preserve"> and </w:t>
      </w:r>
      <w:proofErr w:type="spellStart"/>
      <w:r w:rsidRPr="00B9194F">
        <w:rPr>
          <w:highlight w:val="yellow"/>
        </w:rPr>
        <w:t>department.nameFire</w:t>
      </w:r>
      <w:proofErr w:type="spellEnd"/>
      <w:r w:rsidRPr="00B9194F">
        <w:rPr>
          <w:highlight w:val="yellow"/>
        </w:rPr>
        <w:t>) indicates the probability of  employee earing over $5000 increases, which all negative coefficients (</w:t>
      </w:r>
      <w:proofErr w:type="spellStart"/>
      <w:r w:rsidRPr="00896FA2">
        <w:rPr>
          <w:highlight w:val="yellow"/>
        </w:rPr>
        <w:t>department.namePolice</w:t>
      </w:r>
      <w:proofErr w:type="spellEnd"/>
      <w:r w:rsidRPr="00B9194F">
        <w:rPr>
          <w:highlight w:val="yellow"/>
        </w:rPr>
        <w:t xml:space="preserve">, </w:t>
      </w:r>
      <w:proofErr w:type="spellStart"/>
      <w:r w:rsidRPr="00896FA2">
        <w:rPr>
          <w:highlight w:val="yellow"/>
        </w:rPr>
        <w:t>department.nameStreets</w:t>
      </w:r>
      <w:proofErr w:type="spellEnd"/>
      <w:r w:rsidRPr="00896FA2">
        <w:rPr>
          <w:highlight w:val="yellow"/>
        </w:rPr>
        <w:t xml:space="preserve"> and Sanitation</w:t>
      </w:r>
      <w:r w:rsidRPr="00B9194F">
        <w:rPr>
          <w:highlight w:val="yellow"/>
        </w:rPr>
        <w:t xml:space="preserve">, </w:t>
      </w:r>
      <w:proofErr w:type="spellStart"/>
      <w:r w:rsidRPr="00896FA2">
        <w:rPr>
          <w:highlight w:val="yellow"/>
        </w:rPr>
        <w:t>department.nameWater</w:t>
      </w:r>
      <w:proofErr w:type="spellEnd"/>
      <w:r w:rsidRPr="00896FA2">
        <w:rPr>
          <w:highlight w:val="yellow"/>
        </w:rPr>
        <w:t xml:space="preserve"> Management</w:t>
      </w:r>
      <w:r w:rsidRPr="00B9194F">
        <w:rPr>
          <w:highlight w:val="yellow"/>
        </w:rPr>
        <w:t>) indicates the probability of employee earning over $5000 decreases.</w:t>
      </w:r>
    </w:p>
    <w:p w14:paraId="149B3732" w14:textId="77777777" w:rsidR="00B9194F" w:rsidRDefault="00B9194F" w:rsidP="00896FA2">
      <w:pPr>
        <w:pStyle w:val="ListParagraph"/>
      </w:pPr>
    </w:p>
    <w:p w14:paraId="65295FB6" w14:textId="77777777" w:rsidR="003C639A" w:rsidRDefault="003C639A" w:rsidP="003C639A">
      <w:pPr>
        <w:pStyle w:val="ListParagraph"/>
        <w:numPr>
          <w:ilvl w:val="0"/>
          <w:numId w:val="7"/>
        </w:numPr>
      </w:pPr>
      <w:r>
        <w:t>State whether you believe the Residual Deviance of your model is markedly different from the Null Deviance.</w:t>
      </w:r>
    </w:p>
    <w:p w14:paraId="3C8A60C0" w14:textId="34A2C752" w:rsidR="006F4BF4" w:rsidRPr="006F4BF4" w:rsidRDefault="006F4BF4" w:rsidP="006F4BF4">
      <w:pPr>
        <w:rPr>
          <w:rFonts w:ascii="Times New Roman" w:hAnsi="Times New Roman"/>
          <w:highlight w:val="yellow"/>
        </w:rPr>
      </w:pPr>
      <w:r w:rsidRPr="006F4BF4">
        <w:rPr>
          <w:rFonts w:ascii="Times New Roman" w:hAnsi="Times New Roman"/>
          <w:highlight w:val="yellow"/>
        </w:rPr>
        <w:t>Based on the summary of logistic regression :</w:t>
      </w:r>
    </w:p>
    <w:p w14:paraId="2512CC1D" w14:textId="10102B08" w:rsidR="006F4BF4" w:rsidRPr="006F4BF4" w:rsidRDefault="006F4BF4" w:rsidP="006F4BF4">
      <w:pPr>
        <w:rPr>
          <w:rFonts w:ascii="Times New Roman" w:hAnsi="Times New Roman"/>
          <w:highlight w:val="yellow"/>
        </w:rPr>
      </w:pPr>
      <w:r w:rsidRPr="006F4BF4">
        <w:rPr>
          <w:rFonts w:ascii="Times New Roman" w:hAnsi="Times New Roman"/>
          <w:highlight w:val="yellow"/>
        </w:rPr>
        <w:t>Null deviance : 6211.1 and Residual deviance : 3018.8</w:t>
      </w:r>
    </w:p>
    <w:p w14:paraId="21078EEA" w14:textId="57F25B60" w:rsidR="006F4BF4" w:rsidRPr="006F4BF4" w:rsidRDefault="006F4BF4" w:rsidP="006F4BF4">
      <w:pPr>
        <w:rPr>
          <w:rFonts w:ascii="Times New Roman" w:hAnsi="Times New Roman"/>
          <w:highlight w:val="yellow"/>
        </w:rPr>
      </w:pPr>
      <w:r w:rsidRPr="006F4BF4">
        <w:rPr>
          <w:rFonts w:ascii="Times New Roman" w:hAnsi="Times New Roman"/>
          <w:highlight w:val="yellow"/>
        </w:rPr>
        <w:t>The Null Model represents model with just intercept (no independent variables)</w:t>
      </w:r>
    </w:p>
    <w:p w14:paraId="5E4AFEB4" w14:textId="639A62B6" w:rsidR="006F4BF4" w:rsidRPr="006F4BF4" w:rsidRDefault="006F4BF4" w:rsidP="006F4BF4">
      <w:pPr>
        <w:rPr>
          <w:rFonts w:ascii="Times New Roman" w:hAnsi="Times New Roman"/>
          <w:highlight w:val="yellow"/>
        </w:rPr>
      </w:pPr>
      <w:r w:rsidRPr="006F4BF4">
        <w:rPr>
          <w:rFonts w:ascii="Times New Roman" w:hAnsi="Times New Roman"/>
          <w:highlight w:val="yellow"/>
        </w:rPr>
        <w:t>Since the Residual Deviance is much lower than the Null deviance, it indicates that the model with independent variables (</w:t>
      </w:r>
      <w:r w:rsidRPr="00896FA2">
        <w:rPr>
          <w:rFonts w:ascii="Times New Roman" w:hAnsi="Times New Roman"/>
          <w:highlight w:val="yellow"/>
        </w:rPr>
        <w:t xml:space="preserve">department.name </w:t>
      </w:r>
      <w:r w:rsidRPr="006F4BF4">
        <w:rPr>
          <w:rFonts w:ascii="Times New Roman" w:hAnsi="Times New Roman"/>
          <w:highlight w:val="yellow"/>
        </w:rPr>
        <w:t>and</w:t>
      </w:r>
      <w:r w:rsidRPr="00896FA2">
        <w:rPr>
          <w:rFonts w:ascii="Times New Roman" w:hAnsi="Times New Roman"/>
          <w:highlight w:val="yellow"/>
        </w:rPr>
        <w:t xml:space="preserve"> </w:t>
      </w:r>
      <w:proofErr w:type="spellStart"/>
      <w:r w:rsidRPr="00896FA2">
        <w:rPr>
          <w:rFonts w:ascii="Times New Roman" w:hAnsi="Times New Roman"/>
          <w:highlight w:val="yellow"/>
        </w:rPr>
        <w:t>nummos</w:t>
      </w:r>
      <w:proofErr w:type="spellEnd"/>
      <w:r w:rsidRPr="006F4BF4">
        <w:rPr>
          <w:rFonts w:ascii="Times New Roman" w:hAnsi="Times New Roman"/>
          <w:highlight w:val="yellow"/>
        </w:rPr>
        <w:t>) explains better variation in outcome (over5000) than the null model.</w:t>
      </w:r>
    </w:p>
    <w:p w14:paraId="3E1A2DB2" w14:textId="4D17C67E" w:rsidR="006F4BF4" w:rsidRPr="006F4BF4" w:rsidRDefault="006F4BF4" w:rsidP="006F4BF4">
      <w:pPr>
        <w:rPr>
          <w:rFonts w:ascii="Times New Roman" w:hAnsi="Times New Roman"/>
        </w:rPr>
      </w:pPr>
      <w:r w:rsidRPr="006F4BF4">
        <w:rPr>
          <w:rFonts w:ascii="Times New Roman" w:hAnsi="Times New Roman"/>
          <w:highlight w:val="yellow"/>
        </w:rPr>
        <w:t>Yes, I believe the Residual Deviance of your model is markedly different from the Null Deviance.</w:t>
      </w:r>
    </w:p>
    <w:p w14:paraId="108C3CA8" w14:textId="77777777" w:rsidR="006F4BF4" w:rsidRDefault="006F4BF4" w:rsidP="006F4BF4"/>
    <w:p w14:paraId="7F49B9CE" w14:textId="323C8160" w:rsidR="003C639A" w:rsidRDefault="003C639A" w:rsidP="003C639A">
      <w:pPr>
        <w:pStyle w:val="ListParagraph"/>
        <w:numPr>
          <w:ilvl w:val="0"/>
          <w:numId w:val="7"/>
        </w:numPr>
      </w:pPr>
      <w:r>
        <w:t xml:space="preserve">Given your model from Part </w:t>
      </w:r>
      <w:r w:rsidR="00855CF9">
        <w:t>2</w:t>
      </w:r>
      <w:r>
        <w:t xml:space="preserve"> and </w:t>
      </w:r>
      <w:r w:rsidR="00C46310">
        <w:t>ignoring p values,</w:t>
      </w:r>
      <w:r>
        <w:t xml:space="preserve"> which </w:t>
      </w:r>
      <w:r w:rsidR="00E979BE">
        <w:t xml:space="preserve">variable or </w:t>
      </w:r>
      <w:r>
        <w:t>variable</w:t>
      </w:r>
      <w:r w:rsidR="00E979BE">
        <w:t>/level</w:t>
      </w:r>
      <w:r>
        <w:t xml:space="preserve"> will have the greatest influence in increasing the modeled probability that a</w:t>
      </w:r>
      <w:r w:rsidR="00E979BE">
        <w:t xml:space="preserve">n employee earned </w:t>
      </w:r>
      <w:r>
        <w:t xml:space="preserve"> </w:t>
      </w:r>
      <w:r w:rsidR="00E979BE">
        <w:t>$5000 or more in 2016?</w:t>
      </w:r>
    </w:p>
    <w:p w14:paraId="7B7B0A12" w14:textId="77777777" w:rsidR="00105390" w:rsidRDefault="00105390" w:rsidP="00105390"/>
    <w:p w14:paraId="6C763D0E" w14:textId="22007113" w:rsidR="008526F7" w:rsidRDefault="00105390" w:rsidP="00105390">
      <w:r w:rsidRPr="00105390">
        <w:rPr>
          <w:highlight w:val="yellow"/>
        </w:rPr>
        <w:t xml:space="preserve">Based on the summary of logistic regression , the variables </w:t>
      </w:r>
      <w:proofErr w:type="spellStart"/>
      <w:r w:rsidRPr="00896FA2">
        <w:rPr>
          <w:highlight w:val="yellow"/>
        </w:rPr>
        <w:t>department.nameFire</w:t>
      </w:r>
      <w:proofErr w:type="spellEnd"/>
      <w:r w:rsidRPr="00105390">
        <w:rPr>
          <w:highlight w:val="yellow"/>
        </w:rPr>
        <w:t xml:space="preserve"> and </w:t>
      </w:r>
      <w:proofErr w:type="spellStart"/>
      <w:r w:rsidRPr="00896FA2">
        <w:rPr>
          <w:highlight w:val="yellow"/>
        </w:rPr>
        <w:t>nummos</w:t>
      </w:r>
      <w:proofErr w:type="spellEnd"/>
      <w:r w:rsidRPr="00105390">
        <w:rPr>
          <w:highlight w:val="yellow"/>
        </w:rPr>
        <w:t xml:space="preserve"> have positive coefficients of </w:t>
      </w:r>
      <w:r w:rsidRPr="00896FA2">
        <w:rPr>
          <w:highlight w:val="yellow"/>
        </w:rPr>
        <w:t xml:space="preserve">1.05781 </w:t>
      </w:r>
      <w:r w:rsidRPr="00105390">
        <w:rPr>
          <w:highlight w:val="yellow"/>
        </w:rPr>
        <w:t xml:space="preserve">and </w:t>
      </w:r>
      <w:r w:rsidRPr="00896FA2">
        <w:rPr>
          <w:highlight w:val="yellow"/>
        </w:rPr>
        <w:t>0.68509</w:t>
      </w:r>
      <w:r w:rsidRPr="00105390">
        <w:rPr>
          <w:highlight w:val="yellow"/>
        </w:rPr>
        <w:t xml:space="preserve"> respectively. These variables influence in increasing the model</w:t>
      </w:r>
      <w:r w:rsidR="00F00015">
        <w:rPr>
          <w:highlight w:val="yellow"/>
        </w:rPr>
        <w:t>ed</w:t>
      </w:r>
      <w:r w:rsidRPr="00105390">
        <w:rPr>
          <w:highlight w:val="yellow"/>
        </w:rPr>
        <w:t xml:space="preserve"> probability that an employee earned $5000  or more in 2016.</w:t>
      </w:r>
    </w:p>
    <w:p w14:paraId="449889BF" w14:textId="4732EBDC" w:rsidR="00105390" w:rsidRPr="00730B22" w:rsidRDefault="008526F7" w:rsidP="00105390">
      <w:pPr>
        <w:rPr>
          <w:highlight w:val="yellow"/>
        </w:rPr>
      </w:pPr>
      <w:r w:rsidRPr="00730B22">
        <w:rPr>
          <w:highlight w:val="yellow"/>
        </w:rPr>
        <w:lastRenderedPageBreak/>
        <w:t xml:space="preserve">Having </w:t>
      </w:r>
      <w:proofErr w:type="spellStart"/>
      <w:r w:rsidRPr="00730B22">
        <w:rPr>
          <w:highlight w:val="yellow"/>
        </w:rPr>
        <w:t>nummos</w:t>
      </w:r>
      <w:proofErr w:type="spellEnd"/>
      <w:r w:rsidRPr="00730B22">
        <w:rPr>
          <w:highlight w:val="yellow"/>
        </w:rPr>
        <w:t xml:space="preserve"> as positive coefficient suggests that each additional month employee receive</w:t>
      </w:r>
      <w:r w:rsidR="00F00015">
        <w:rPr>
          <w:highlight w:val="yellow"/>
        </w:rPr>
        <w:t xml:space="preserve">d </w:t>
      </w:r>
      <w:r w:rsidRPr="00730B22">
        <w:rPr>
          <w:highlight w:val="yellow"/>
        </w:rPr>
        <w:t xml:space="preserve">overtime, the probability of earning $5000 or more </w:t>
      </w:r>
      <w:r w:rsidR="00730B22" w:rsidRPr="00730B22">
        <w:rPr>
          <w:highlight w:val="yellow"/>
        </w:rPr>
        <w:t>increase</w:t>
      </w:r>
      <w:r w:rsidR="00F00015">
        <w:rPr>
          <w:highlight w:val="yellow"/>
        </w:rPr>
        <w:t>d</w:t>
      </w:r>
      <w:r w:rsidR="00730B22" w:rsidRPr="00730B22">
        <w:rPr>
          <w:highlight w:val="yellow"/>
        </w:rPr>
        <w:t>.</w:t>
      </w:r>
      <w:r w:rsidR="00105390" w:rsidRPr="00896FA2">
        <w:rPr>
          <w:highlight w:val="yellow"/>
        </w:rPr>
        <w:t xml:space="preserve">  </w:t>
      </w:r>
    </w:p>
    <w:p w14:paraId="39DBAA70" w14:textId="1A4046AC" w:rsidR="00730B22" w:rsidRPr="00A50D89" w:rsidRDefault="00730B22" w:rsidP="00730B22">
      <w:pPr>
        <w:rPr>
          <w:highlight w:val="yellow"/>
        </w:rPr>
      </w:pPr>
      <w:r w:rsidRPr="00730B22">
        <w:rPr>
          <w:highlight w:val="yellow"/>
        </w:rPr>
        <w:t xml:space="preserve">Having </w:t>
      </w:r>
      <w:proofErr w:type="spellStart"/>
      <w:r w:rsidRPr="00896FA2">
        <w:rPr>
          <w:highlight w:val="yellow"/>
        </w:rPr>
        <w:t>department.nameFire</w:t>
      </w:r>
      <w:proofErr w:type="spellEnd"/>
      <w:r w:rsidRPr="00730B22">
        <w:rPr>
          <w:highlight w:val="yellow"/>
        </w:rPr>
        <w:t xml:space="preserve"> as positive coefficient suggests that employee in fire department ha</w:t>
      </w:r>
      <w:r w:rsidR="00F00015">
        <w:rPr>
          <w:highlight w:val="yellow"/>
        </w:rPr>
        <w:t>d</w:t>
      </w:r>
      <w:r w:rsidRPr="00730B22">
        <w:rPr>
          <w:highlight w:val="yellow"/>
        </w:rPr>
        <w:t xml:space="preserve"> the probability of earning $5000 or more compared to other departments.</w:t>
      </w:r>
    </w:p>
    <w:p w14:paraId="3B266D98" w14:textId="0533F787" w:rsidR="00730B22" w:rsidRPr="00A50D89" w:rsidRDefault="00A50D89" w:rsidP="00730B22">
      <w:pPr>
        <w:rPr>
          <w:highlight w:val="yellow"/>
        </w:rPr>
      </w:pPr>
      <w:proofErr w:type="spellStart"/>
      <w:r w:rsidRPr="00896FA2">
        <w:rPr>
          <w:b/>
          <w:bCs/>
          <w:highlight w:val="yellow"/>
        </w:rPr>
        <w:t>department.nameFire</w:t>
      </w:r>
      <w:proofErr w:type="spellEnd"/>
      <w:r w:rsidRPr="00A50D89">
        <w:rPr>
          <w:highlight w:val="yellow"/>
        </w:rPr>
        <w:t xml:space="preserve"> with the highest positive coefficient of </w:t>
      </w:r>
      <w:r w:rsidRPr="00896FA2">
        <w:rPr>
          <w:highlight w:val="yellow"/>
        </w:rPr>
        <w:t>1.05781</w:t>
      </w:r>
      <w:r w:rsidRPr="00A50D89">
        <w:rPr>
          <w:highlight w:val="yellow"/>
        </w:rPr>
        <w:t xml:space="preserve"> will have the greatest influence in increasing the modeled probability that an employee earned  $5000 or more in 2016</w:t>
      </w:r>
      <w:r>
        <w:rPr>
          <w:highlight w:val="yellow"/>
        </w:rPr>
        <w:t>.</w:t>
      </w:r>
      <w:r w:rsidR="00730B22" w:rsidRPr="00896FA2">
        <w:rPr>
          <w:highlight w:val="yellow"/>
        </w:rPr>
        <w:t xml:space="preserve">  </w:t>
      </w:r>
    </w:p>
    <w:p w14:paraId="3069F76A" w14:textId="77777777" w:rsidR="00105390" w:rsidRDefault="00105390" w:rsidP="00105390"/>
    <w:p w14:paraId="3F316C51" w14:textId="77777777" w:rsidR="00105390" w:rsidRDefault="00105390" w:rsidP="00105390"/>
    <w:p w14:paraId="5C3DA221" w14:textId="5760796F" w:rsidR="00E979BE" w:rsidRDefault="003C639A" w:rsidP="00E979BE">
      <w:pPr>
        <w:pStyle w:val="ListParagraph"/>
        <w:numPr>
          <w:ilvl w:val="0"/>
          <w:numId w:val="7"/>
        </w:numPr>
      </w:pPr>
      <w:r>
        <w:t xml:space="preserve">Given your model from Part </w:t>
      </w:r>
      <w:r w:rsidR="00855CF9">
        <w:t>2</w:t>
      </w:r>
      <w:r>
        <w:t xml:space="preserve"> and </w:t>
      </w:r>
      <w:r w:rsidR="00C46310">
        <w:t xml:space="preserve">ignoring p values, </w:t>
      </w:r>
      <w:r>
        <w:t xml:space="preserve">which variable will have the greatest influence in decreasing the modeled probability </w:t>
      </w:r>
      <w:r w:rsidR="00E979BE">
        <w:t>that an employee earned  $5000 or more in 2016?</w:t>
      </w:r>
    </w:p>
    <w:p w14:paraId="528C87F8" w14:textId="0B3D569F" w:rsidR="00F00015" w:rsidRPr="00F00015" w:rsidRDefault="00F00015" w:rsidP="00F00015">
      <w:pPr>
        <w:rPr>
          <w:highlight w:val="yellow"/>
        </w:rPr>
      </w:pPr>
      <w:r w:rsidRPr="00F00015">
        <w:rPr>
          <w:highlight w:val="yellow"/>
        </w:rPr>
        <w:t xml:space="preserve">Based on the summary of the logistic regression, the variables </w:t>
      </w:r>
      <w:proofErr w:type="spellStart"/>
      <w:r w:rsidRPr="00896FA2">
        <w:rPr>
          <w:highlight w:val="yellow"/>
        </w:rPr>
        <w:t>department.namePolice</w:t>
      </w:r>
      <w:proofErr w:type="spellEnd"/>
      <w:r w:rsidRPr="00896FA2">
        <w:rPr>
          <w:highlight w:val="yellow"/>
        </w:rPr>
        <w:t xml:space="preserve"> </w:t>
      </w:r>
      <w:r w:rsidRPr="00F00015">
        <w:rPr>
          <w:highlight w:val="yellow"/>
        </w:rPr>
        <w:t>,</w:t>
      </w:r>
      <w:r w:rsidRPr="00896FA2">
        <w:rPr>
          <w:highlight w:val="yellow"/>
        </w:rPr>
        <w:t xml:space="preserve">              </w:t>
      </w:r>
    </w:p>
    <w:p w14:paraId="5309AD2B" w14:textId="121E02E9" w:rsidR="00F00015" w:rsidRDefault="00F00015" w:rsidP="00F00015">
      <w:proofErr w:type="spellStart"/>
      <w:r w:rsidRPr="00896FA2">
        <w:rPr>
          <w:highlight w:val="yellow"/>
        </w:rPr>
        <w:t>department.nameStreets</w:t>
      </w:r>
      <w:proofErr w:type="spellEnd"/>
      <w:r w:rsidRPr="00896FA2">
        <w:rPr>
          <w:highlight w:val="yellow"/>
        </w:rPr>
        <w:t xml:space="preserve"> and Sanitation </w:t>
      </w:r>
      <w:r w:rsidRPr="00F00015">
        <w:rPr>
          <w:highlight w:val="yellow"/>
        </w:rPr>
        <w:t>,</w:t>
      </w:r>
      <w:proofErr w:type="spellStart"/>
      <w:r w:rsidRPr="00896FA2">
        <w:rPr>
          <w:highlight w:val="yellow"/>
        </w:rPr>
        <w:t>department.nameWater</w:t>
      </w:r>
      <w:proofErr w:type="spellEnd"/>
      <w:r w:rsidRPr="00896FA2">
        <w:rPr>
          <w:highlight w:val="yellow"/>
        </w:rPr>
        <w:t xml:space="preserve"> Management </w:t>
      </w:r>
      <w:r w:rsidRPr="00F00015">
        <w:rPr>
          <w:highlight w:val="yellow"/>
        </w:rPr>
        <w:t xml:space="preserve">- all have negative coefficients, suggesting influence in decreasing the modeled probability that an employee earned  $5000 or more in 2016. However, </w:t>
      </w:r>
      <w:proofErr w:type="spellStart"/>
      <w:r w:rsidRPr="00896FA2">
        <w:rPr>
          <w:highlight w:val="yellow"/>
        </w:rPr>
        <w:t>department.nameStreets</w:t>
      </w:r>
      <w:proofErr w:type="spellEnd"/>
      <w:r w:rsidRPr="00896FA2">
        <w:rPr>
          <w:highlight w:val="yellow"/>
        </w:rPr>
        <w:t xml:space="preserve"> and Sanitation</w:t>
      </w:r>
      <w:r w:rsidRPr="00F00015">
        <w:rPr>
          <w:highlight w:val="yellow"/>
        </w:rPr>
        <w:t xml:space="preserve"> has a negative coefficient of </w:t>
      </w:r>
      <w:r w:rsidRPr="00896FA2">
        <w:rPr>
          <w:highlight w:val="yellow"/>
        </w:rPr>
        <w:t>-1.60539</w:t>
      </w:r>
      <w:r w:rsidRPr="00F00015">
        <w:rPr>
          <w:highlight w:val="yellow"/>
        </w:rPr>
        <w:t xml:space="preserve">, which is the most negative of all variables. Therefore, </w:t>
      </w:r>
      <w:proofErr w:type="spellStart"/>
      <w:r w:rsidRPr="00896FA2">
        <w:rPr>
          <w:b/>
          <w:bCs/>
          <w:highlight w:val="yellow"/>
        </w:rPr>
        <w:t>department.nameStreets</w:t>
      </w:r>
      <w:proofErr w:type="spellEnd"/>
      <w:r w:rsidRPr="00896FA2">
        <w:rPr>
          <w:b/>
          <w:bCs/>
          <w:highlight w:val="yellow"/>
        </w:rPr>
        <w:t xml:space="preserve"> and Sanitation</w:t>
      </w:r>
      <w:r w:rsidRPr="00A50D89">
        <w:rPr>
          <w:b/>
          <w:bCs/>
          <w:highlight w:val="yellow"/>
        </w:rPr>
        <w:t xml:space="preserve"> </w:t>
      </w:r>
      <w:r w:rsidRPr="00F00015">
        <w:rPr>
          <w:highlight w:val="yellow"/>
        </w:rPr>
        <w:t>will have the greatest influence in decreasing the modeled probability that an employee earned  $5000 or more in 2016.</w:t>
      </w:r>
    </w:p>
    <w:p w14:paraId="5A22E615" w14:textId="77777777" w:rsidR="00F47A50" w:rsidRDefault="00F47A50" w:rsidP="00F00015"/>
    <w:p w14:paraId="63A388F6" w14:textId="1E9801C5" w:rsidR="003C639A" w:rsidRDefault="003C639A" w:rsidP="003F24B5">
      <w:pPr>
        <w:pStyle w:val="ListParagraph"/>
        <w:numPr>
          <w:ilvl w:val="0"/>
          <w:numId w:val="7"/>
        </w:numPr>
      </w:pPr>
      <w:r>
        <w:t xml:space="preserve">Using the </w:t>
      </w:r>
      <w:proofErr w:type="spellStart"/>
      <w:r w:rsidRPr="00E979BE">
        <w:rPr>
          <w:i/>
        </w:rPr>
        <w:t>expand.grid</w:t>
      </w:r>
      <w:proofErr w:type="spellEnd"/>
      <w:r w:rsidRPr="00E979BE">
        <w:rPr>
          <w:i/>
        </w:rPr>
        <w:t>()</w:t>
      </w:r>
      <w:r>
        <w:t xml:space="preserve"> command develop a prediction file with all independent variables in the Step 1 model. For </w:t>
      </w:r>
      <w:r w:rsidR="00E979BE">
        <w:t xml:space="preserve">independent </w:t>
      </w:r>
      <w:r>
        <w:t xml:space="preserve">variables </w:t>
      </w:r>
      <w:r w:rsidR="00E979BE">
        <w:t xml:space="preserve">in this case </w:t>
      </w:r>
      <w:r>
        <w:t xml:space="preserve">use the </w:t>
      </w:r>
      <w:r w:rsidRPr="00E979BE">
        <w:rPr>
          <w:i/>
        </w:rPr>
        <w:t>unique()</w:t>
      </w:r>
      <w:r>
        <w:t xml:space="preserve"> qualifier.  </w:t>
      </w:r>
      <w:r w:rsidR="00CD0F34">
        <w:t xml:space="preserve">R will by default calculate predicted probabilities to many decimal places.  For convenience in reporting round your stored predictions to only </w:t>
      </w:r>
      <w:r w:rsidR="00E979BE">
        <w:t>4</w:t>
      </w:r>
      <w:r w:rsidR="00CD0F34">
        <w:t xml:space="preserve"> decimal places.  Show</w:t>
      </w:r>
      <w:r>
        <w:t xml:space="preserve"> </w:t>
      </w:r>
      <w:r w:rsidR="00D5355F">
        <w:t xml:space="preserve">the </w:t>
      </w:r>
      <w:r>
        <w:t xml:space="preserve">predicted probabilities for </w:t>
      </w:r>
      <w:r w:rsidR="00391745">
        <w:t xml:space="preserve">ONLY the first </w:t>
      </w:r>
      <w:r w:rsidR="00E979BE">
        <w:t>ten</w:t>
      </w:r>
      <w:r w:rsidR="00391745">
        <w:t xml:space="preserve"> </w:t>
      </w:r>
      <w:r>
        <w:t>cases appearing in your prediction file.</w:t>
      </w:r>
    </w:p>
    <w:p w14:paraId="256BD640" w14:textId="77777777" w:rsidR="00382D32" w:rsidRDefault="00382D32" w:rsidP="00382D32">
      <w:pPr>
        <w:ind w:left="360"/>
      </w:pPr>
    </w:p>
    <w:p w14:paraId="0A7337E7" w14:textId="77777777" w:rsidR="00382D32" w:rsidRDefault="00382D32" w:rsidP="00382D32">
      <w:pPr>
        <w:ind w:left="360"/>
      </w:pPr>
    </w:p>
    <w:p w14:paraId="401A8AA6" w14:textId="7836FF59" w:rsidR="00382D32" w:rsidRPr="00382D32" w:rsidRDefault="00382D32" w:rsidP="00382D32">
      <w:pPr>
        <w:ind w:left="360"/>
        <w:rPr>
          <w:rFonts w:ascii="Courier New" w:hAnsi="Courier New" w:cs="Courier New"/>
          <w:b/>
          <w:bCs/>
        </w:rPr>
      </w:pPr>
      <w:r w:rsidRPr="00382D32">
        <w:rPr>
          <w:rFonts w:ascii="Courier New" w:hAnsi="Courier New" w:cs="Courier New"/>
          <w:b/>
          <w:bCs/>
        </w:rPr>
        <w:t xml:space="preserve">&gt; prediction = </w:t>
      </w:r>
      <w:proofErr w:type="spellStart"/>
      <w:r w:rsidRPr="00382D32">
        <w:rPr>
          <w:rFonts w:ascii="Courier New" w:hAnsi="Courier New" w:cs="Courier New"/>
          <w:b/>
          <w:bCs/>
        </w:rPr>
        <w:t>expand.grid</w:t>
      </w:r>
      <w:proofErr w:type="spellEnd"/>
      <w:r w:rsidRPr="00382D32">
        <w:rPr>
          <w:rFonts w:ascii="Courier New" w:hAnsi="Courier New" w:cs="Courier New"/>
          <w:b/>
          <w:bCs/>
        </w:rPr>
        <w:t xml:space="preserve">(department.name = unique(mydata$department.name), </w:t>
      </w:r>
      <w:proofErr w:type="spellStart"/>
      <w:r w:rsidRPr="00382D32">
        <w:rPr>
          <w:rFonts w:ascii="Courier New" w:hAnsi="Courier New" w:cs="Courier New"/>
          <w:b/>
          <w:bCs/>
        </w:rPr>
        <w:t>nummos</w:t>
      </w:r>
      <w:proofErr w:type="spellEnd"/>
      <w:r w:rsidRPr="00382D32">
        <w:rPr>
          <w:rFonts w:ascii="Courier New" w:hAnsi="Courier New" w:cs="Courier New"/>
          <w:b/>
          <w:bCs/>
        </w:rPr>
        <w:t xml:space="preserve"> = unique(</w:t>
      </w:r>
      <w:proofErr w:type="spellStart"/>
      <w:r w:rsidRPr="00382D32">
        <w:rPr>
          <w:rFonts w:ascii="Courier New" w:hAnsi="Courier New" w:cs="Courier New"/>
          <w:b/>
          <w:bCs/>
        </w:rPr>
        <w:t>mydata$nummos</w:t>
      </w:r>
      <w:proofErr w:type="spellEnd"/>
      <w:r w:rsidRPr="00382D32">
        <w:rPr>
          <w:rFonts w:ascii="Courier New" w:hAnsi="Courier New" w:cs="Courier New"/>
          <w:b/>
          <w:bCs/>
        </w:rPr>
        <w:t>))</w:t>
      </w:r>
    </w:p>
    <w:p w14:paraId="59BD9C28"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 xml:space="preserve">&gt; </w:t>
      </w:r>
      <w:proofErr w:type="spellStart"/>
      <w:r w:rsidRPr="00382D32">
        <w:rPr>
          <w:rFonts w:ascii="Courier New" w:hAnsi="Courier New" w:cs="Courier New"/>
          <w:b/>
          <w:bCs/>
        </w:rPr>
        <w:t>prediction$pred_prob</w:t>
      </w:r>
      <w:proofErr w:type="spellEnd"/>
      <w:r w:rsidRPr="00382D32">
        <w:rPr>
          <w:rFonts w:ascii="Courier New" w:hAnsi="Courier New" w:cs="Courier New"/>
          <w:b/>
          <w:bCs/>
        </w:rPr>
        <w:t xml:space="preserve"> = round(predict(</w:t>
      </w:r>
      <w:proofErr w:type="spellStart"/>
      <w:proofErr w:type="gramStart"/>
      <w:r w:rsidRPr="00382D32">
        <w:rPr>
          <w:rFonts w:ascii="Courier New" w:hAnsi="Courier New" w:cs="Courier New"/>
          <w:b/>
          <w:bCs/>
        </w:rPr>
        <w:t>my</w:t>
      </w:r>
      <w:proofErr w:type="gramEnd"/>
      <w:r w:rsidRPr="00382D32">
        <w:rPr>
          <w:rFonts w:ascii="Courier New" w:hAnsi="Courier New" w:cs="Courier New"/>
          <w:b/>
          <w:bCs/>
        </w:rPr>
        <w:t>.logreg</w:t>
      </w:r>
      <w:proofErr w:type="spellEnd"/>
      <w:r w:rsidRPr="00382D32">
        <w:rPr>
          <w:rFonts w:ascii="Courier New" w:hAnsi="Courier New" w:cs="Courier New"/>
          <w:b/>
          <w:bCs/>
        </w:rPr>
        <w:t xml:space="preserve">, </w:t>
      </w:r>
      <w:proofErr w:type="spellStart"/>
      <w:r w:rsidRPr="00382D32">
        <w:rPr>
          <w:rFonts w:ascii="Courier New" w:hAnsi="Courier New" w:cs="Courier New"/>
          <w:b/>
          <w:bCs/>
        </w:rPr>
        <w:t>newdata</w:t>
      </w:r>
      <w:proofErr w:type="spellEnd"/>
      <w:r w:rsidRPr="00382D32">
        <w:rPr>
          <w:rFonts w:ascii="Courier New" w:hAnsi="Courier New" w:cs="Courier New"/>
          <w:b/>
          <w:bCs/>
        </w:rPr>
        <w:t xml:space="preserve"> = prediction, type = "response"),4)</w:t>
      </w:r>
    </w:p>
    <w:p w14:paraId="5A1CA1BE"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&gt; head(prediction, 10)</w:t>
      </w:r>
    </w:p>
    <w:p w14:paraId="1775CF7E"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 xml:space="preserve">          department.name </w:t>
      </w:r>
      <w:proofErr w:type="spellStart"/>
      <w:r w:rsidRPr="00382D32">
        <w:rPr>
          <w:rFonts w:ascii="Courier New" w:hAnsi="Courier New" w:cs="Courier New"/>
          <w:b/>
          <w:bCs/>
        </w:rPr>
        <w:t>nummos</w:t>
      </w:r>
      <w:proofErr w:type="spellEnd"/>
      <w:r w:rsidRPr="00382D32">
        <w:rPr>
          <w:rFonts w:ascii="Courier New" w:hAnsi="Courier New" w:cs="Courier New"/>
          <w:b/>
          <w:bCs/>
        </w:rPr>
        <w:t xml:space="preserve"> </w:t>
      </w:r>
      <w:proofErr w:type="spellStart"/>
      <w:r w:rsidRPr="00382D32">
        <w:rPr>
          <w:rFonts w:ascii="Courier New" w:hAnsi="Courier New" w:cs="Courier New"/>
          <w:b/>
          <w:bCs/>
        </w:rPr>
        <w:t>pred_prob</w:t>
      </w:r>
      <w:proofErr w:type="spellEnd"/>
    </w:p>
    <w:p w14:paraId="1DA5C39B"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1  Streets and Sanitation     12    0.9288</w:t>
      </w:r>
    </w:p>
    <w:p w14:paraId="7B4DD8F0"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2        Water Management     12    0.9741</w:t>
      </w:r>
    </w:p>
    <w:p w14:paraId="748861E6"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3                  Police     12    0.9839</w:t>
      </w:r>
    </w:p>
    <w:p w14:paraId="2F20B85B"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4                    Fire     12    0.9947</w:t>
      </w:r>
    </w:p>
    <w:p w14:paraId="154D4205"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5                Aviation     12    0.9848</w:t>
      </w:r>
    </w:p>
    <w:p w14:paraId="4FEA6DD1"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6  Streets and Sanitation      2    0.0136</w:t>
      </w:r>
    </w:p>
    <w:p w14:paraId="6F83C703"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7        Water Management      2    0.0383</w:t>
      </w:r>
    </w:p>
    <w:p w14:paraId="2D76A0FF"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8                  Police      2    0.0607</w:t>
      </w:r>
    </w:p>
    <w:p w14:paraId="3B0B277C"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9                    Fire      2    0.1654</w:t>
      </w:r>
    </w:p>
    <w:p w14:paraId="35F69983" w14:textId="77777777" w:rsidR="00382D32" w:rsidRPr="00382D32" w:rsidRDefault="00382D32" w:rsidP="00382D32">
      <w:pPr>
        <w:ind w:left="360"/>
        <w:rPr>
          <w:rFonts w:ascii="Courier New" w:hAnsi="Courier New" w:cs="Courier New"/>
          <w:b/>
          <w:bCs/>
        </w:rPr>
      </w:pPr>
      <w:r w:rsidRPr="00382D32">
        <w:rPr>
          <w:rFonts w:ascii="Courier New" w:hAnsi="Courier New" w:cs="Courier New"/>
          <w:b/>
          <w:bCs/>
        </w:rPr>
        <w:t>10               Aviation      2    0.0644</w:t>
      </w:r>
    </w:p>
    <w:p w14:paraId="2A3FA023" w14:textId="77777777" w:rsidR="00382D32" w:rsidRDefault="00382D32" w:rsidP="00382D32">
      <w:pPr>
        <w:ind w:left="360"/>
      </w:pPr>
    </w:p>
    <w:p w14:paraId="5137EFC6" w14:textId="77777777" w:rsidR="00382D32" w:rsidRDefault="00382D32" w:rsidP="00382D32">
      <w:pPr>
        <w:ind w:left="360"/>
      </w:pPr>
    </w:p>
    <w:p w14:paraId="13CA401A" w14:textId="7DA39767" w:rsidR="003C639A" w:rsidRDefault="003C639A" w:rsidP="003C639A">
      <w:pPr>
        <w:pStyle w:val="ListParagraph"/>
        <w:numPr>
          <w:ilvl w:val="0"/>
          <w:numId w:val="7"/>
        </w:numPr>
      </w:pPr>
      <w:r>
        <w:lastRenderedPageBreak/>
        <w:t xml:space="preserve">Based on your predictions generated in Step 6, </w:t>
      </w:r>
      <w:r w:rsidR="00D5355F">
        <w:t xml:space="preserve">find </w:t>
      </w:r>
      <w:r>
        <w:t>the maximum and minimum predicted probabilities generated</w:t>
      </w:r>
      <w:r w:rsidR="00D5355F">
        <w:t xml:space="preserve">.  </w:t>
      </w:r>
      <w:r w:rsidR="00E979BE">
        <w:t>State the values of the independent variables for these max and min cases.</w:t>
      </w:r>
      <w:r>
        <w:t xml:space="preserve"> </w:t>
      </w:r>
    </w:p>
    <w:p w14:paraId="2EBB80D8" w14:textId="77777777" w:rsidR="00EA3341" w:rsidRDefault="00EA3341" w:rsidP="00EA3341">
      <w:pPr>
        <w:pStyle w:val="ListParagraph"/>
      </w:pPr>
    </w:p>
    <w:p w14:paraId="54D63BE8"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 xml:space="preserve">&gt; </w:t>
      </w:r>
      <w:proofErr w:type="spellStart"/>
      <w:r w:rsidRPr="00EA3341">
        <w:rPr>
          <w:rFonts w:ascii="Courier New" w:hAnsi="Courier New" w:cs="Courier New"/>
          <w:b/>
          <w:bCs/>
        </w:rPr>
        <w:t>prediction.max</w:t>
      </w:r>
      <w:proofErr w:type="spellEnd"/>
      <w:r w:rsidRPr="00EA3341">
        <w:rPr>
          <w:rFonts w:ascii="Courier New" w:hAnsi="Courier New" w:cs="Courier New"/>
          <w:b/>
          <w:bCs/>
        </w:rPr>
        <w:t xml:space="preserve"> = prediction[</w:t>
      </w:r>
      <w:proofErr w:type="spellStart"/>
      <w:r w:rsidRPr="00EA3341">
        <w:rPr>
          <w:rFonts w:ascii="Courier New" w:hAnsi="Courier New" w:cs="Courier New"/>
          <w:b/>
          <w:bCs/>
        </w:rPr>
        <w:t>which.max</w:t>
      </w:r>
      <w:proofErr w:type="spellEnd"/>
      <w:r w:rsidRPr="00EA3341">
        <w:rPr>
          <w:rFonts w:ascii="Courier New" w:hAnsi="Courier New" w:cs="Courier New"/>
          <w:b/>
          <w:bCs/>
        </w:rPr>
        <w:t>(</w:t>
      </w:r>
      <w:proofErr w:type="spellStart"/>
      <w:r w:rsidRPr="00EA3341">
        <w:rPr>
          <w:rFonts w:ascii="Courier New" w:hAnsi="Courier New" w:cs="Courier New"/>
          <w:b/>
          <w:bCs/>
        </w:rPr>
        <w:t>prediction$pred_prob</w:t>
      </w:r>
      <w:proofErr w:type="spellEnd"/>
      <w:r w:rsidRPr="00EA3341">
        <w:rPr>
          <w:rFonts w:ascii="Courier New" w:hAnsi="Courier New" w:cs="Courier New"/>
          <w:b/>
          <w:bCs/>
        </w:rPr>
        <w:t>), ]</w:t>
      </w:r>
    </w:p>
    <w:p w14:paraId="39C52519"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&gt; prediction.max$department.name</w:t>
      </w:r>
    </w:p>
    <w:p w14:paraId="5B2D068C"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[1] Fire</w:t>
      </w:r>
    </w:p>
    <w:p w14:paraId="69611A39"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Levels: Streets and Sanitation Water Management Police Fire Aviation</w:t>
      </w:r>
    </w:p>
    <w:p w14:paraId="4D37F617"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 xml:space="preserve">&gt; </w:t>
      </w:r>
      <w:proofErr w:type="spellStart"/>
      <w:r w:rsidRPr="00EA3341">
        <w:rPr>
          <w:rFonts w:ascii="Courier New" w:hAnsi="Courier New" w:cs="Courier New"/>
          <w:b/>
          <w:bCs/>
        </w:rPr>
        <w:t>prediction.max$nummos</w:t>
      </w:r>
      <w:proofErr w:type="spellEnd"/>
    </w:p>
    <w:p w14:paraId="76E8B415"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[1] 12</w:t>
      </w:r>
    </w:p>
    <w:p w14:paraId="4C03CB72"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 xml:space="preserve">&gt; </w:t>
      </w:r>
      <w:proofErr w:type="spellStart"/>
      <w:r w:rsidRPr="00EA3341">
        <w:rPr>
          <w:rFonts w:ascii="Courier New" w:hAnsi="Courier New" w:cs="Courier New"/>
          <w:b/>
          <w:bCs/>
        </w:rPr>
        <w:t>prediction.min</w:t>
      </w:r>
      <w:proofErr w:type="spellEnd"/>
      <w:r w:rsidRPr="00EA3341">
        <w:rPr>
          <w:rFonts w:ascii="Courier New" w:hAnsi="Courier New" w:cs="Courier New"/>
          <w:b/>
          <w:bCs/>
        </w:rPr>
        <w:t xml:space="preserve"> = prediction[</w:t>
      </w:r>
      <w:proofErr w:type="spellStart"/>
      <w:r w:rsidRPr="00EA3341">
        <w:rPr>
          <w:rFonts w:ascii="Courier New" w:hAnsi="Courier New" w:cs="Courier New"/>
          <w:b/>
          <w:bCs/>
        </w:rPr>
        <w:t>which.min</w:t>
      </w:r>
      <w:proofErr w:type="spellEnd"/>
      <w:r w:rsidRPr="00EA3341">
        <w:rPr>
          <w:rFonts w:ascii="Courier New" w:hAnsi="Courier New" w:cs="Courier New"/>
          <w:b/>
          <w:bCs/>
        </w:rPr>
        <w:t>(</w:t>
      </w:r>
      <w:proofErr w:type="spellStart"/>
      <w:r w:rsidRPr="00EA3341">
        <w:rPr>
          <w:rFonts w:ascii="Courier New" w:hAnsi="Courier New" w:cs="Courier New"/>
          <w:b/>
          <w:bCs/>
        </w:rPr>
        <w:t>prediction$pred_prob</w:t>
      </w:r>
      <w:proofErr w:type="spellEnd"/>
      <w:r w:rsidRPr="00EA3341">
        <w:rPr>
          <w:rFonts w:ascii="Courier New" w:hAnsi="Courier New" w:cs="Courier New"/>
          <w:b/>
          <w:bCs/>
        </w:rPr>
        <w:t>), ]</w:t>
      </w:r>
    </w:p>
    <w:p w14:paraId="48A0BD63"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&gt; prediction.min$department.name</w:t>
      </w:r>
    </w:p>
    <w:p w14:paraId="598E6B29"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[1] Streets and Sanitation</w:t>
      </w:r>
    </w:p>
    <w:p w14:paraId="47B1E8D3"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Levels: Streets and Sanitation Water Management Police Fire Aviation</w:t>
      </w:r>
    </w:p>
    <w:p w14:paraId="0F3DB3D5"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 xml:space="preserve">&gt; </w:t>
      </w:r>
      <w:proofErr w:type="spellStart"/>
      <w:r w:rsidRPr="00EA3341">
        <w:rPr>
          <w:rFonts w:ascii="Courier New" w:hAnsi="Courier New" w:cs="Courier New"/>
          <w:b/>
          <w:bCs/>
        </w:rPr>
        <w:t>prediction.min$nummos</w:t>
      </w:r>
      <w:proofErr w:type="spellEnd"/>
    </w:p>
    <w:p w14:paraId="4D28A94D" w14:textId="77777777" w:rsidR="00EA3341" w:rsidRPr="00EA3341" w:rsidRDefault="00EA3341" w:rsidP="00EA3341">
      <w:pPr>
        <w:pStyle w:val="ListParagraph"/>
        <w:rPr>
          <w:rFonts w:ascii="Courier New" w:hAnsi="Courier New" w:cs="Courier New"/>
          <w:b/>
          <w:bCs/>
        </w:rPr>
      </w:pPr>
      <w:r w:rsidRPr="00EA3341">
        <w:rPr>
          <w:rFonts w:ascii="Courier New" w:hAnsi="Courier New" w:cs="Courier New"/>
          <w:b/>
          <w:bCs/>
        </w:rPr>
        <w:t>[1] 0</w:t>
      </w:r>
    </w:p>
    <w:p w14:paraId="4C998262" w14:textId="77777777" w:rsidR="00EA3341" w:rsidRDefault="00EA3341" w:rsidP="00EA3341">
      <w:pPr>
        <w:pStyle w:val="ListParagraph"/>
      </w:pPr>
    </w:p>
    <w:p w14:paraId="035727D2" w14:textId="77777777" w:rsidR="00EA3341" w:rsidRDefault="00EA3341" w:rsidP="00EA3341">
      <w:pPr>
        <w:pStyle w:val="ListParagraph"/>
      </w:pPr>
    </w:p>
    <w:p w14:paraId="5109ED27" w14:textId="77777777" w:rsidR="00303B5C" w:rsidRDefault="00AB0DB7" w:rsidP="003C639A">
      <w:pPr>
        <w:pStyle w:val="ListParagraph"/>
      </w:pPr>
      <w:r>
        <w:t xml:space="preserve"> </w:t>
      </w:r>
    </w:p>
    <w:p w14:paraId="04DBC47E" w14:textId="77777777" w:rsidR="00AB0DB7" w:rsidRPr="00855CF9" w:rsidRDefault="00AB0DB7" w:rsidP="00AB0DB7">
      <w:pPr>
        <w:rPr>
          <w:b/>
          <w:bCs/>
          <w:color w:val="FF0000"/>
        </w:rPr>
      </w:pPr>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xml:space="preserve">” of our course and your name as it appears in Canvas. Your code chunks and analysis results should be presented in the order in which they are listed here.  Deliverable due time will be announced in class and on Canvas.  </w:t>
      </w:r>
      <w:r w:rsidRPr="00855CF9">
        <w:rPr>
          <w:b/>
          <w:bCs/>
          <w:color w:val="FF0000"/>
        </w:rPr>
        <w:t>This is an individual assignment to be completed before you leave the classroom.  No collaboration of any sort is allowed on this assignment.</w:t>
      </w:r>
    </w:p>
    <w:p w14:paraId="7E0DC8A5" w14:textId="77777777" w:rsidR="00AB0DB7" w:rsidRDefault="00AB0DB7" w:rsidP="00AB0DB7"/>
    <w:sectPr w:rsidR="00AB0D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763ED" w14:textId="77777777" w:rsidR="00843060" w:rsidRDefault="00843060" w:rsidP="00C46310">
      <w:r>
        <w:separator/>
      </w:r>
    </w:p>
  </w:endnote>
  <w:endnote w:type="continuationSeparator" w:id="0">
    <w:p w14:paraId="30897B6B" w14:textId="77777777" w:rsidR="00843060" w:rsidRDefault="00843060" w:rsidP="00C4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62ACB" w14:textId="7F3DD4A1" w:rsidR="00855CF9" w:rsidRDefault="00855CF9">
    <w:pPr>
      <w:pStyle w:val="Footer"/>
    </w:pPr>
    <w:r>
      <w:rPr>
        <w:rFonts w:cstheme="minorHAnsi"/>
      </w:rPr>
      <w:t>©</w:t>
    </w:r>
    <w:r>
      <w:t xml:space="preserve"> 2024 Ronald K. Satterfield</w:t>
    </w:r>
  </w:p>
  <w:p w14:paraId="0427411F" w14:textId="77777777" w:rsidR="00855CF9" w:rsidRDefault="00855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03A64" w14:textId="77777777" w:rsidR="00843060" w:rsidRDefault="00843060" w:rsidP="00C46310">
      <w:r>
        <w:separator/>
      </w:r>
    </w:p>
  </w:footnote>
  <w:footnote w:type="continuationSeparator" w:id="0">
    <w:p w14:paraId="55015976" w14:textId="77777777" w:rsidR="00843060" w:rsidRDefault="00843060" w:rsidP="00C4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E808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21A36"/>
    <w:multiLevelType w:val="hybridMultilevel"/>
    <w:tmpl w:val="8A5EB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077543">
    <w:abstractNumId w:val="6"/>
  </w:num>
  <w:num w:numId="2" w16cid:durableId="1839496715">
    <w:abstractNumId w:val="7"/>
  </w:num>
  <w:num w:numId="3" w16cid:durableId="1009528766">
    <w:abstractNumId w:val="2"/>
  </w:num>
  <w:num w:numId="4" w16cid:durableId="1868130925">
    <w:abstractNumId w:val="0"/>
  </w:num>
  <w:num w:numId="5" w16cid:durableId="461732792">
    <w:abstractNumId w:val="1"/>
  </w:num>
  <w:num w:numId="6" w16cid:durableId="266154910">
    <w:abstractNumId w:val="4"/>
  </w:num>
  <w:num w:numId="7" w16cid:durableId="290981038">
    <w:abstractNumId w:val="3"/>
  </w:num>
  <w:num w:numId="8" w16cid:durableId="1376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91528"/>
    <w:rsid w:val="000E1024"/>
    <w:rsid w:val="000E342C"/>
    <w:rsid w:val="000F0E7C"/>
    <w:rsid w:val="000F3983"/>
    <w:rsid w:val="000F4768"/>
    <w:rsid w:val="00105390"/>
    <w:rsid w:val="00107498"/>
    <w:rsid w:val="00113150"/>
    <w:rsid w:val="00175573"/>
    <w:rsid w:val="00236617"/>
    <w:rsid w:val="002A51A0"/>
    <w:rsid w:val="00303B5C"/>
    <w:rsid w:val="00376C40"/>
    <w:rsid w:val="003773E3"/>
    <w:rsid w:val="00382D32"/>
    <w:rsid w:val="00391745"/>
    <w:rsid w:val="003A1225"/>
    <w:rsid w:val="003C639A"/>
    <w:rsid w:val="00410678"/>
    <w:rsid w:val="00431056"/>
    <w:rsid w:val="004F3977"/>
    <w:rsid w:val="004F52D5"/>
    <w:rsid w:val="00527AA7"/>
    <w:rsid w:val="0056199B"/>
    <w:rsid w:val="006702EE"/>
    <w:rsid w:val="006705ED"/>
    <w:rsid w:val="006758B4"/>
    <w:rsid w:val="00685EEB"/>
    <w:rsid w:val="00692291"/>
    <w:rsid w:val="006F4BF4"/>
    <w:rsid w:val="00730B22"/>
    <w:rsid w:val="00740ACD"/>
    <w:rsid w:val="00762B7D"/>
    <w:rsid w:val="00791FF9"/>
    <w:rsid w:val="007A5450"/>
    <w:rsid w:val="00843060"/>
    <w:rsid w:val="008436DF"/>
    <w:rsid w:val="008526F7"/>
    <w:rsid w:val="00855CF9"/>
    <w:rsid w:val="00872C15"/>
    <w:rsid w:val="00892E6A"/>
    <w:rsid w:val="00896FA2"/>
    <w:rsid w:val="008A43A9"/>
    <w:rsid w:val="009038F8"/>
    <w:rsid w:val="00923F36"/>
    <w:rsid w:val="00940E9D"/>
    <w:rsid w:val="00954E7F"/>
    <w:rsid w:val="009A4FD9"/>
    <w:rsid w:val="00A16DF4"/>
    <w:rsid w:val="00A37644"/>
    <w:rsid w:val="00A50D89"/>
    <w:rsid w:val="00AB0DB7"/>
    <w:rsid w:val="00AE67BC"/>
    <w:rsid w:val="00B629B6"/>
    <w:rsid w:val="00B91009"/>
    <w:rsid w:val="00B9194F"/>
    <w:rsid w:val="00B977C9"/>
    <w:rsid w:val="00BC0BE7"/>
    <w:rsid w:val="00BC3C8E"/>
    <w:rsid w:val="00BD71E2"/>
    <w:rsid w:val="00BE1BA0"/>
    <w:rsid w:val="00BE60CC"/>
    <w:rsid w:val="00C44D2C"/>
    <w:rsid w:val="00C46310"/>
    <w:rsid w:val="00C4745C"/>
    <w:rsid w:val="00C57312"/>
    <w:rsid w:val="00C741F7"/>
    <w:rsid w:val="00CB7753"/>
    <w:rsid w:val="00CD0F34"/>
    <w:rsid w:val="00D20130"/>
    <w:rsid w:val="00D2587D"/>
    <w:rsid w:val="00D5355F"/>
    <w:rsid w:val="00D90794"/>
    <w:rsid w:val="00DD00B7"/>
    <w:rsid w:val="00E27919"/>
    <w:rsid w:val="00E40415"/>
    <w:rsid w:val="00E840F9"/>
    <w:rsid w:val="00E86F14"/>
    <w:rsid w:val="00E979BE"/>
    <w:rsid w:val="00EA3341"/>
    <w:rsid w:val="00EB3010"/>
    <w:rsid w:val="00EC5EBF"/>
    <w:rsid w:val="00F00015"/>
    <w:rsid w:val="00F17D0D"/>
    <w:rsid w:val="00F47A50"/>
    <w:rsid w:val="00FC0889"/>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9A18"/>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46310"/>
    <w:pPr>
      <w:tabs>
        <w:tab w:val="center" w:pos="4680"/>
        <w:tab w:val="right" w:pos="9360"/>
      </w:tabs>
    </w:pPr>
  </w:style>
  <w:style w:type="character" w:customStyle="1" w:styleId="HeaderChar">
    <w:name w:val="Header Char"/>
    <w:basedOn w:val="DefaultParagraphFont"/>
    <w:link w:val="Header"/>
    <w:uiPriority w:val="99"/>
    <w:rsid w:val="00C46310"/>
  </w:style>
  <w:style w:type="paragraph" w:styleId="Footer">
    <w:name w:val="footer"/>
    <w:basedOn w:val="Normal"/>
    <w:link w:val="FooterChar"/>
    <w:uiPriority w:val="99"/>
    <w:unhideWhenUsed/>
    <w:rsid w:val="00C46310"/>
    <w:pPr>
      <w:tabs>
        <w:tab w:val="center" w:pos="4680"/>
        <w:tab w:val="right" w:pos="9360"/>
      </w:tabs>
    </w:pPr>
  </w:style>
  <w:style w:type="character" w:customStyle="1" w:styleId="FooterChar">
    <w:name w:val="Footer Char"/>
    <w:basedOn w:val="DefaultParagraphFont"/>
    <w:link w:val="Footer"/>
    <w:uiPriority w:val="99"/>
    <w:rsid w:val="00C4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8631">
      <w:bodyDiv w:val="1"/>
      <w:marLeft w:val="0"/>
      <w:marRight w:val="0"/>
      <w:marTop w:val="0"/>
      <w:marBottom w:val="0"/>
      <w:divBdr>
        <w:top w:val="none" w:sz="0" w:space="0" w:color="auto"/>
        <w:left w:val="none" w:sz="0" w:space="0" w:color="auto"/>
        <w:bottom w:val="none" w:sz="0" w:space="0" w:color="auto"/>
        <w:right w:val="none" w:sz="0" w:space="0" w:color="auto"/>
      </w:divBdr>
    </w:div>
    <w:div w:id="146897636">
      <w:bodyDiv w:val="1"/>
      <w:marLeft w:val="0"/>
      <w:marRight w:val="0"/>
      <w:marTop w:val="0"/>
      <w:marBottom w:val="0"/>
      <w:divBdr>
        <w:top w:val="none" w:sz="0" w:space="0" w:color="auto"/>
        <w:left w:val="none" w:sz="0" w:space="0" w:color="auto"/>
        <w:bottom w:val="none" w:sz="0" w:space="0" w:color="auto"/>
        <w:right w:val="none" w:sz="0" w:space="0" w:color="auto"/>
      </w:divBdr>
    </w:div>
    <w:div w:id="163515339">
      <w:bodyDiv w:val="1"/>
      <w:marLeft w:val="0"/>
      <w:marRight w:val="0"/>
      <w:marTop w:val="0"/>
      <w:marBottom w:val="0"/>
      <w:divBdr>
        <w:top w:val="none" w:sz="0" w:space="0" w:color="auto"/>
        <w:left w:val="none" w:sz="0" w:space="0" w:color="auto"/>
        <w:bottom w:val="none" w:sz="0" w:space="0" w:color="auto"/>
        <w:right w:val="none" w:sz="0" w:space="0" w:color="auto"/>
      </w:divBdr>
    </w:div>
    <w:div w:id="360861660">
      <w:bodyDiv w:val="1"/>
      <w:marLeft w:val="0"/>
      <w:marRight w:val="0"/>
      <w:marTop w:val="0"/>
      <w:marBottom w:val="0"/>
      <w:divBdr>
        <w:top w:val="none" w:sz="0" w:space="0" w:color="auto"/>
        <w:left w:val="none" w:sz="0" w:space="0" w:color="auto"/>
        <w:bottom w:val="none" w:sz="0" w:space="0" w:color="auto"/>
        <w:right w:val="none" w:sz="0" w:space="0" w:color="auto"/>
      </w:divBdr>
    </w:div>
    <w:div w:id="378894823">
      <w:bodyDiv w:val="1"/>
      <w:marLeft w:val="0"/>
      <w:marRight w:val="0"/>
      <w:marTop w:val="0"/>
      <w:marBottom w:val="0"/>
      <w:divBdr>
        <w:top w:val="none" w:sz="0" w:space="0" w:color="auto"/>
        <w:left w:val="none" w:sz="0" w:space="0" w:color="auto"/>
        <w:bottom w:val="none" w:sz="0" w:space="0" w:color="auto"/>
        <w:right w:val="none" w:sz="0" w:space="0" w:color="auto"/>
      </w:divBdr>
    </w:div>
    <w:div w:id="417026337">
      <w:bodyDiv w:val="1"/>
      <w:marLeft w:val="0"/>
      <w:marRight w:val="0"/>
      <w:marTop w:val="0"/>
      <w:marBottom w:val="0"/>
      <w:divBdr>
        <w:top w:val="none" w:sz="0" w:space="0" w:color="auto"/>
        <w:left w:val="none" w:sz="0" w:space="0" w:color="auto"/>
        <w:bottom w:val="none" w:sz="0" w:space="0" w:color="auto"/>
        <w:right w:val="none" w:sz="0" w:space="0" w:color="auto"/>
      </w:divBdr>
    </w:div>
    <w:div w:id="485557675">
      <w:bodyDiv w:val="1"/>
      <w:marLeft w:val="0"/>
      <w:marRight w:val="0"/>
      <w:marTop w:val="0"/>
      <w:marBottom w:val="0"/>
      <w:divBdr>
        <w:top w:val="none" w:sz="0" w:space="0" w:color="auto"/>
        <w:left w:val="none" w:sz="0" w:space="0" w:color="auto"/>
        <w:bottom w:val="none" w:sz="0" w:space="0" w:color="auto"/>
        <w:right w:val="none" w:sz="0" w:space="0" w:color="auto"/>
      </w:divBdr>
    </w:div>
    <w:div w:id="641927134">
      <w:bodyDiv w:val="1"/>
      <w:marLeft w:val="0"/>
      <w:marRight w:val="0"/>
      <w:marTop w:val="0"/>
      <w:marBottom w:val="0"/>
      <w:divBdr>
        <w:top w:val="none" w:sz="0" w:space="0" w:color="auto"/>
        <w:left w:val="none" w:sz="0" w:space="0" w:color="auto"/>
        <w:bottom w:val="none" w:sz="0" w:space="0" w:color="auto"/>
        <w:right w:val="none" w:sz="0" w:space="0" w:color="auto"/>
      </w:divBdr>
    </w:div>
    <w:div w:id="672102114">
      <w:bodyDiv w:val="1"/>
      <w:marLeft w:val="0"/>
      <w:marRight w:val="0"/>
      <w:marTop w:val="0"/>
      <w:marBottom w:val="0"/>
      <w:divBdr>
        <w:top w:val="none" w:sz="0" w:space="0" w:color="auto"/>
        <w:left w:val="none" w:sz="0" w:space="0" w:color="auto"/>
        <w:bottom w:val="none" w:sz="0" w:space="0" w:color="auto"/>
        <w:right w:val="none" w:sz="0" w:space="0" w:color="auto"/>
      </w:divBdr>
    </w:div>
    <w:div w:id="1482237009">
      <w:bodyDiv w:val="1"/>
      <w:marLeft w:val="0"/>
      <w:marRight w:val="0"/>
      <w:marTop w:val="0"/>
      <w:marBottom w:val="0"/>
      <w:divBdr>
        <w:top w:val="none" w:sz="0" w:space="0" w:color="auto"/>
        <w:left w:val="none" w:sz="0" w:space="0" w:color="auto"/>
        <w:bottom w:val="none" w:sz="0" w:space="0" w:color="auto"/>
        <w:right w:val="none" w:sz="0" w:space="0" w:color="auto"/>
      </w:divBdr>
    </w:div>
    <w:div w:id="1488397925">
      <w:bodyDiv w:val="1"/>
      <w:marLeft w:val="0"/>
      <w:marRight w:val="0"/>
      <w:marTop w:val="0"/>
      <w:marBottom w:val="0"/>
      <w:divBdr>
        <w:top w:val="none" w:sz="0" w:space="0" w:color="auto"/>
        <w:left w:val="none" w:sz="0" w:space="0" w:color="auto"/>
        <w:bottom w:val="none" w:sz="0" w:space="0" w:color="auto"/>
        <w:right w:val="none" w:sz="0" w:space="0" w:color="auto"/>
      </w:divBdr>
    </w:div>
    <w:div w:id="1512183901">
      <w:bodyDiv w:val="1"/>
      <w:marLeft w:val="0"/>
      <w:marRight w:val="0"/>
      <w:marTop w:val="0"/>
      <w:marBottom w:val="0"/>
      <w:divBdr>
        <w:top w:val="none" w:sz="0" w:space="0" w:color="auto"/>
        <w:left w:val="none" w:sz="0" w:space="0" w:color="auto"/>
        <w:bottom w:val="none" w:sz="0" w:space="0" w:color="auto"/>
        <w:right w:val="none" w:sz="0" w:space="0" w:color="auto"/>
      </w:divBdr>
    </w:div>
    <w:div w:id="1629042602">
      <w:bodyDiv w:val="1"/>
      <w:marLeft w:val="0"/>
      <w:marRight w:val="0"/>
      <w:marTop w:val="0"/>
      <w:marBottom w:val="0"/>
      <w:divBdr>
        <w:top w:val="none" w:sz="0" w:space="0" w:color="auto"/>
        <w:left w:val="none" w:sz="0" w:space="0" w:color="auto"/>
        <w:bottom w:val="none" w:sz="0" w:space="0" w:color="auto"/>
        <w:right w:val="none" w:sz="0" w:space="0" w:color="auto"/>
      </w:divBdr>
    </w:div>
    <w:div w:id="1638146059">
      <w:bodyDiv w:val="1"/>
      <w:marLeft w:val="0"/>
      <w:marRight w:val="0"/>
      <w:marTop w:val="0"/>
      <w:marBottom w:val="0"/>
      <w:divBdr>
        <w:top w:val="none" w:sz="0" w:space="0" w:color="auto"/>
        <w:left w:val="none" w:sz="0" w:space="0" w:color="auto"/>
        <w:bottom w:val="none" w:sz="0" w:space="0" w:color="auto"/>
        <w:right w:val="none" w:sz="0" w:space="0" w:color="auto"/>
      </w:divBdr>
    </w:div>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 w:id="1820032228">
      <w:bodyDiv w:val="1"/>
      <w:marLeft w:val="0"/>
      <w:marRight w:val="0"/>
      <w:marTop w:val="0"/>
      <w:marBottom w:val="0"/>
      <w:divBdr>
        <w:top w:val="none" w:sz="0" w:space="0" w:color="auto"/>
        <w:left w:val="none" w:sz="0" w:space="0" w:color="auto"/>
        <w:bottom w:val="none" w:sz="0" w:space="0" w:color="auto"/>
        <w:right w:val="none" w:sz="0" w:space="0" w:color="auto"/>
      </w:divBdr>
    </w:div>
    <w:div w:id="2006859104">
      <w:bodyDiv w:val="1"/>
      <w:marLeft w:val="0"/>
      <w:marRight w:val="0"/>
      <w:marTop w:val="0"/>
      <w:marBottom w:val="0"/>
      <w:divBdr>
        <w:top w:val="none" w:sz="0" w:space="0" w:color="auto"/>
        <w:left w:val="none" w:sz="0" w:space="0" w:color="auto"/>
        <w:bottom w:val="none" w:sz="0" w:space="0" w:color="auto"/>
        <w:right w:val="none" w:sz="0" w:space="0" w:color="auto"/>
      </w:divBdr>
    </w:div>
    <w:div w:id="2055343990">
      <w:bodyDiv w:val="1"/>
      <w:marLeft w:val="0"/>
      <w:marRight w:val="0"/>
      <w:marTop w:val="0"/>
      <w:marBottom w:val="0"/>
      <w:divBdr>
        <w:top w:val="none" w:sz="0" w:space="0" w:color="auto"/>
        <w:left w:val="none" w:sz="0" w:space="0" w:color="auto"/>
        <w:bottom w:val="none" w:sz="0" w:space="0" w:color="auto"/>
        <w:right w:val="none" w:sz="0" w:space="0" w:color="auto"/>
      </w:divBdr>
    </w:div>
    <w:div w:id="20655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2F6834A-B0F1-4203-B33E-D367220576E3}">
  <ds:schemaRefs>
    <ds:schemaRef ds:uri="http://schemas.openxmlformats.org/officeDocument/2006/bibliography"/>
  </ds:schemaRefs>
</ds:datastoreItem>
</file>

<file path=customXml/itemProps2.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72</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Debjani Sarma</cp:lastModifiedBy>
  <cp:revision>35</cp:revision>
  <dcterms:created xsi:type="dcterms:W3CDTF">2020-01-27T17:54:00Z</dcterms:created>
  <dcterms:modified xsi:type="dcterms:W3CDTF">2024-11-07T21:21:00Z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