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B8B64"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246F4DFA" w14:textId="77777777" w:rsidR="002A51A0" w:rsidRDefault="00685EEB" w:rsidP="002A51A0">
      <w:pPr>
        <w:jc w:val="center"/>
        <w:rPr>
          <w:rFonts w:ascii="Times New Roman" w:hAnsi="Times New Roman"/>
          <w:b/>
          <w:sz w:val="28"/>
          <w:szCs w:val="28"/>
        </w:rPr>
      </w:pPr>
      <w:r>
        <w:rPr>
          <w:rFonts w:ascii="Times New Roman" w:hAnsi="Times New Roman"/>
          <w:b/>
          <w:sz w:val="28"/>
          <w:szCs w:val="28"/>
        </w:rPr>
        <w:t>Module 3</w:t>
      </w:r>
    </w:p>
    <w:p w14:paraId="5D0F30B5" w14:textId="15D532C8"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AA706C">
        <w:rPr>
          <w:rFonts w:ascii="Times New Roman" w:hAnsi="Times New Roman"/>
          <w:b/>
          <w:sz w:val="28"/>
          <w:szCs w:val="28"/>
        </w:rPr>
        <w:t>Foundations of Business Statistics</w:t>
      </w:r>
    </w:p>
    <w:p w14:paraId="2ACC7522" w14:textId="77777777" w:rsidR="002A51A0" w:rsidRDefault="002A51A0" w:rsidP="00762B7D"/>
    <w:p w14:paraId="00B669FB" w14:textId="2A45ABF3" w:rsidR="002A51A0" w:rsidRDefault="002A51A0" w:rsidP="00762B7D"/>
    <w:p w14:paraId="710C6061" w14:textId="69EFA97A" w:rsidR="00B977C9" w:rsidRDefault="002A51A0" w:rsidP="00762B7D">
      <w:r>
        <w:t xml:space="preserve">Write a simple R </w:t>
      </w:r>
      <w:r w:rsidR="00C4745C">
        <w:t>script to execute the following data preprocessing and statistical analysis.  Where required show analytical output and interpretations.</w:t>
      </w:r>
    </w:p>
    <w:p w14:paraId="00D90963" w14:textId="77777777" w:rsidR="00B607CC" w:rsidRDefault="00B607CC" w:rsidP="00762B7D"/>
    <w:p w14:paraId="19E6A9B3" w14:textId="77777777" w:rsidR="00B607CC" w:rsidRPr="00B607CC" w:rsidRDefault="00B607CC" w:rsidP="00B607CC">
      <w:pPr>
        <w:rPr>
          <w:rFonts w:ascii="Courier New" w:hAnsi="Courier New" w:cs="Courier New"/>
          <w:b/>
          <w:bCs/>
        </w:rPr>
      </w:pPr>
      <w:r w:rsidRPr="00B607CC">
        <w:rPr>
          <w:rFonts w:ascii="Courier New" w:hAnsi="Courier New" w:cs="Courier New"/>
          <w:b/>
          <w:bCs/>
        </w:rPr>
        <w:t>#Debjani Sarma</w:t>
      </w:r>
    </w:p>
    <w:p w14:paraId="4109031B" w14:textId="77777777" w:rsidR="00B607CC" w:rsidRPr="00B607CC" w:rsidRDefault="00B607CC" w:rsidP="00B607CC">
      <w:pPr>
        <w:rPr>
          <w:rFonts w:ascii="Courier New" w:hAnsi="Courier New" w:cs="Courier New"/>
          <w:b/>
          <w:bCs/>
        </w:rPr>
      </w:pPr>
      <w:r w:rsidRPr="00B607CC">
        <w:rPr>
          <w:rFonts w:ascii="Courier New" w:hAnsi="Courier New" w:cs="Courier New"/>
          <w:b/>
          <w:bCs/>
        </w:rPr>
        <w:t>rm(list=ls())</w:t>
      </w:r>
    </w:p>
    <w:p w14:paraId="11C8FCCD" w14:textId="77777777" w:rsidR="00B607CC" w:rsidRPr="00B607CC" w:rsidRDefault="00B607CC" w:rsidP="00B607CC">
      <w:pPr>
        <w:rPr>
          <w:rFonts w:ascii="Courier New" w:hAnsi="Courier New" w:cs="Courier New"/>
          <w:b/>
          <w:bCs/>
        </w:rPr>
      </w:pPr>
      <w:r w:rsidRPr="00B607CC">
        <w:rPr>
          <w:rFonts w:ascii="Courier New" w:hAnsi="Courier New" w:cs="Courier New"/>
          <w:b/>
          <w:bCs/>
        </w:rPr>
        <w:t>library("rio")</w:t>
      </w:r>
    </w:p>
    <w:p w14:paraId="6696FDB7" w14:textId="77777777" w:rsidR="00B607CC" w:rsidRPr="00B607CC" w:rsidRDefault="00B607CC" w:rsidP="00B607CC">
      <w:pPr>
        <w:rPr>
          <w:rFonts w:ascii="Courier New" w:hAnsi="Courier New" w:cs="Courier New"/>
          <w:b/>
          <w:bCs/>
        </w:rPr>
      </w:pPr>
      <w:r w:rsidRPr="00B607CC">
        <w:rPr>
          <w:rFonts w:ascii="Courier New" w:hAnsi="Courier New" w:cs="Courier New"/>
          <w:b/>
          <w:bCs/>
        </w:rPr>
        <w:t>library("moments")</w:t>
      </w:r>
    </w:p>
    <w:p w14:paraId="0223123C" w14:textId="49904CFE" w:rsidR="00B607CC" w:rsidRPr="00B607CC" w:rsidRDefault="00B607CC" w:rsidP="00B607CC">
      <w:pPr>
        <w:rPr>
          <w:rFonts w:ascii="Courier New" w:hAnsi="Courier New" w:cs="Courier New"/>
          <w:b/>
          <w:bCs/>
        </w:rPr>
      </w:pPr>
      <w:r w:rsidRPr="00B607CC">
        <w:rPr>
          <w:rFonts w:ascii="Courier New" w:hAnsi="Courier New" w:cs="Courier New"/>
          <w:b/>
          <w:bCs/>
        </w:rPr>
        <w:t>getwd()</w:t>
      </w:r>
    </w:p>
    <w:p w14:paraId="02DA4ACD" w14:textId="77777777" w:rsidR="00685EEB" w:rsidRDefault="00685EEB" w:rsidP="00762B7D"/>
    <w:p w14:paraId="0B744629" w14:textId="77777777" w:rsidR="008A43A9" w:rsidRDefault="008A43A9" w:rsidP="008A43A9">
      <w:pPr>
        <w:rPr>
          <w:b/>
        </w:rPr>
      </w:pPr>
      <w:r w:rsidRPr="009F7AAD">
        <w:rPr>
          <w:b/>
        </w:rPr>
        <w:t>Preprocessing</w:t>
      </w:r>
    </w:p>
    <w:p w14:paraId="06B44268" w14:textId="77777777" w:rsidR="00AB0DB7" w:rsidRPr="009F7AAD" w:rsidRDefault="00AB0DB7" w:rsidP="008A43A9">
      <w:pPr>
        <w:rPr>
          <w:b/>
        </w:rPr>
      </w:pPr>
    </w:p>
    <w:p w14:paraId="4C643A08" w14:textId="6CFF1D16" w:rsidR="008A43A9" w:rsidRDefault="00F42C60" w:rsidP="00F42C60">
      <w:pPr>
        <w:pStyle w:val="ListParagraph"/>
        <w:numPr>
          <w:ilvl w:val="0"/>
          <w:numId w:val="2"/>
        </w:numPr>
      </w:pPr>
      <w:r w:rsidRPr="00F42C60">
        <w:t xml:space="preserve">Load the file “6304 Module </w:t>
      </w:r>
      <w:r>
        <w:t>3</w:t>
      </w:r>
      <w:r w:rsidRPr="00F42C60">
        <w:t xml:space="preserve"> Assignment Data.xlsx” into R.  This file contains information on crime in each of the 67 counties in Florida.  This will be your master data frame.</w:t>
      </w:r>
      <w:r w:rsidR="008A43A9">
        <w:t xml:space="preserve">  </w:t>
      </w:r>
    </w:p>
    <w:p w14:paraId="5369A586" w14:textId="77777777" w:rsidR="0031040D" w:rsidRPr="0031040D" w:rsidRDefault="0031040D" w:rsidP="0031040D">
      <w:pPr>
        <w:rPr>
          <w:rFonts w:ascii="Courier New" w:hAnsi="Courier New" w:cs="Courier New"/>
          <w:b/>
          <w:bCs/>
        </w:rPr>
      </w:pPr>
      <w:r w:rsidRPr="0031040D">
        <w:rPr>
          <w:rFonts w:ascii="Courier New" w:hAnsi="Courier New" w:cs="Courier New"/>
          <w:b/>
          <w:bCs/>
        </w:rPr>
        <w:t>crime=import("6304 Module 3 Assignment Data.xlsx")</w:t>
      </w:r>
    </w:p>
    <w:p w14:paraId="16FFE3A5" w14:textId="77777777" w:rsidR="0031040D" w:rsidRPr="0031040D" w:rsidRDefault="0031040D" w:rsidP="0031040D">
      <w:pPr>
        <w:rPr>
          <w:rFonts w:ascii="Courier New" w:hAnsi="Courier New" w:cs="Courier New"/>
          <w:b/>
          <w:bCs/>
        </w:rPr>
      </w:pPr>
      <w:r w:rsidRPr="0031040D">
        <w:rPr>
          <w:rFonts w:ascii="Courier New" w:hAnsi="Courier New" w:cs="Courier New"/>
          <w:b/>
          <w:bCs/>
        </w:rPr>
        <w:t>colnames(crime)=tolower(make.names(colnames(crime)))</w:t>
      </w:r>
    </w:p>
    <w:p w14:paraId="180DB1F5" w14:textId="71CCDBDF" w:rsidR="0031040D" w:rsidRDefault="0031040D" w:rsidP="0031040D">
      <w:pPr>
        <w:rPr>
          <w:rFonts w:ascii="Courier New" w:hAnsi="Courier New" w:cs="Courier New"/>
          <w:b/>
          <w:bCs/>
        </w:rPr>
      </w:pPr>
      <w:r w:rsidRPr="0031040D">
        <w:rPr>
          <w:rFonts w:ascii="Courier New" w:hAnsi="Courier New" w:cs="Courier New"/>
          <w:b/>
          <w:bCs/>
        </w:rPr>
        <w:t>attach(crime)</w:t>
      </w:r>
    </w:p>
    <w:p w14:paraId="33278331" w14:textId="77777777" w:rsidR="00347BF3" w:rsidRPr="0031040D" w:rsidRDefault="00347BF3" w:rsidP="0031040D">
      <w:pPr>
        <w:rPr>
          <w:rFonts w:ascii="Courier New" w:hAnsi="Courier New" w:cs="Courier New"/>
          <w:b/>
          <w:bCs/>
        </w:rPr>
      </w:pPr>
    </w:p>
    <w:p w14:paraId="120BD174" w14:textId="5AE1BF19" w:rsidR="00F42C60" w:rsidRDefault="00F42C60" w:rsidP="00F42C60">
      <w:pPr>
        <w:pStyle w:val="ListParagraph"/>
        <w:numPr>
          <w:ilvl w:val="0"/>
          <w:numId w:val="2"/>
        </w:numPr>
      </w:pPr>
      <w:r>
        <w:t xml:space="preserve">Subset your master data frame, taking only counties with populations below the county population </w:t>
      </w:r>
      <w:r w:rsidR="000F7B7A">
        <w:t>75</w:t>
      </w:r>
      <w:r w:rsidR="000F7B7A" w:rsidRPr="000F7B7A">
        <w:rPr>
          <w:vertAlign w:val="superscript"/>
        </w:rPr>
        <w:t>th</w:t>
      </w:r>
      <w:r w:rsidR="000F7B7A">
        <w:t xml:space="preserve"> percentile</w:t>
      </w:r>
      <w:r>
        <w:t xml:space="preserve"> for the entire state.  This will be your intermediate data frame.</w:t>
      </w:r>
    </w:p>
    <w:p w14:paraId="18452524" w14:textId="77777777" w:rsidR="001B487D" w:rsidRPr="001B487D" w:rsidRDefault="001B487D" w:rsidP="001B487D">
      <w:pPr>
        <w:rPr>
          <w:rFonts w:ascii="Courier New" w:hAnsi="Courier New" w:cs="Courier New"/>
          <w:b/>
          <w:bCs/>
        </w:rPr>
      </w:pPr>
      <w:r w:rsidRPr="001B487D">
        <w:rPr>
          <w:rFonts w:ascii="Courier New" w:hAnsi="Courier New" w:cs="Courier New"/>
          <w:b/>
          <w:bCs/>
        </w:rPr>
        <w:t>population75=quantile(population,0.75)</w:t>
      </w:r>
    </w:p>
    <w:p w14:paraId="3BA5B1E4" w14:textId="2FAE989E" w:rsidR="001B487D" w:rsidRPr="001B487D" w:rsidRDefault="001B487D" w:rsidP="001B487D">
      <w:pPr>
        <w:rPr>
          <w:rFonts w:ascii="Courier New" w:hAnsi="Courier New" w:cs="Courier New"/>
          <w:b/>
          <w:bCs/>
        </w:rPr>
      </w:pPr>
      <w:r w:rsidRPr="001B487D">
        <w:rPr>
          <w:rFonts w:ascii="Courier New" w:hAnsi="Courier New" w:cs="Courier New"/>
          <w:b/>
          <w:bCs/>
        </w:rPr>
        <w:t>inter.population=subset(crime,population&lt;population75)</w:t>
      </w:r>
    </w:p>
    <w:p w14:paraId="2EF96EE3" w14:textId="77777777" w:rsidR="001B487D" w:rsidRDefault="001B487D" w:rsidP="001B487D">
      <w:pPr>
        <w:pStyle w:val="ListParagraph"/>
      </w:pPr>
    </w:p>
    <w:p w14:paraId="10066999" w14:textId="6DEF540F" w:rsidR="007426E0" w:rsidRDefault="00F42C60" w:rsidP="00F42C60">
      <w:pPr>
        <w:pStyle w:val="ListParagraph"/>
        <w:numPr>
          <w:ilvl w:val="0"/>
          <w:numId w:val="2"/>
        </w:numPr>
      </w:pPr>
      <w:r>
        <w:t>Using the numerical portion of your U number as a random number seed and the method demonstrated in this course, take a random sample of 1</w:t>
      </w:r>
      <w:r w:rsidR="000F7B7A">
        <w:t>5</w:t>
      </w:r>
      <w:r>
        <w:t xml:space="preserve"> counties from the intermediate data frame.  This will be your primary data frame for analytics in this assignment. </w:t>
      </w:r>
    </w:p>
    <w:p w14:paraId="3C4E26EC" w14:textId="77777777" w:rsidR="00347BF3" w:rsidRPr="00347BF3" w:rsidRDefault="00347BF3" w:rsidP="00347BF3">
      <w:pPr>
        <w:ind w:left="360"/>
        <w:rPr>
          <w:rFonts w:ascii="Courier New" w:hAnsi="Courier New" w:cs="Courier New"/>
          <w:b/>
          <w:bCs/>
        </w:rPr>
      </w:pPr>
      <w:r w:rsidRPr="00347BF3">
        <w:rPr>
          <w:rFonts w:ascii="Courier New" w:hAnsi="Courier New" w:cs="Courier New"/>
          <w:b/>
          <w:bCs/>
        </w:rPr>
        <w:t>set.seed(24173877)</w:t>
      </w:r>
    </w:p>
    <w:p w14:paraId="0455A38E" w14:textId="1D37FF82" w:rsidR="00347BF3" w:rsidRPr="00347BF3" w:rsidRDefault="00347BF3" w:rsidP="00347BF3">
      <w:pPr>
        <w:ind w:left="360"/>
        <w:rPr>
          <w:rFonts w:ascii="Courier New" w:hAnsi="Courier New" w:cs="Courier New"/>
          <w:b/>
          <w:bCs/>
        </w:rPr>
      </w:pPr>
      <w:r w:rsidRPr="00347BF3">
        <w:rPr>
          <w:rFonts w:ascii="Courier New" w:hAnsi="Courier New" w:cs="Courier New"/>
          <w:b/>
          <w:bCs/>
        </w:rPr>
        <w:t>my.county=inter.population[sample(1:nrow(inter.population),15),]</w:t>
      </w:r>
    </w:p>
    <w:p w14:paraId="610DCD06" w14:textId="77777777" w:rsidR="007426E0" w:rsidRDefault="007426E0" w:rsidP="007426E0">
      <w:pPr>
        <w:pStyle w:val="ListParagraph"/>
      </w:pPr>
    </w:p>
    <w:p w14:paraId="697F5317" w14:textId="5389D373" w:rsidR="00303B5C" w:rsidRDefault="00303B5C" w:rsidP="002A51A0">
      <w:pPr>
        <w:rPr>
          <w:b/>
        </w:rPr>
      </w:pPr>
      <w:r w:rsidRPr="00303B5C">
        <w:rPr>
          <w:b/>
        </w:rPr>
        <w:t>Analysis</w:t>
      </w:r>
    </w:p>
    <w:p w14:paraId="6981CB4D" w14:textId="336131B9" w:rsidR="00F42C60" w:rsidRDefault="00F42C60" w:rsidP="002A51A0">
      <w:pPr>
        <w:rPr>
          <w:b/>
        </w:rPr>
      </w:pPr>
    </w:p>
    <w:p w14:paraId="32BD5D80" w14:textId="52426528" w:rsidR="00F42C60" w:rsidRPr="00F42C60" w:rsidRDefault="00F42C60" w:rsidP="002A51A0">
      <w:pPr>
        <w:rPr>
          <w:bCs/>
        </w:rPr>
      </w:pPr>
      <w:r w:rsidRPr="00F42C60">
        <w:rPr>
          <w:bCs/>
        </w:rPr>
        <w:t>Using your primary data frame:</w:t>
      </w:r>
    </w:p>
    <w:p w14:paraId="54A3997B" w14:textId="77777777" w:rsidR="00C4745C" w:rsidRDefault="00C4745C" w:rsidP="002A51A0">
      <w:pPr>
        <w:rPr>
          <w:b/>
        </w:rPr>
      </w:pPr>
    </w:p>
    <w:p w14:paraId="2BFFB63E" w14:textId="5AB51014" w:rsidR="009317A3" w:rsidRDefault="00BD0F6D" w:rsidP="009317A3">
      <w:pPr>
        <w:pStyle w:val="ListParagraph"/>
        <w:numPr>
          <w:ilvl w:val="0"/>
          <w:numId w:val="7"/>
        </w:numPr>
      </w:pPr>
      <w:r>
        <w:t>Show the results of the str() command.</w:t>
      </w:r>
    </w:p>
    <w:p w14:paraId="1FD4190B" w14:textId="77777777" w:rsidR="009317A3" w:rsidRDefault="009317A3" w:rsidP="009317A3"/>
    <w:p w14:paraId="3B63680B"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&gt; str(my.county)</w:t>
      </w:r>
    </w:p>
    <w:p w14:paraId="6F9B4E93"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'data.frame':</w:t>
      </w:r>
      <w:r w:rsidRPr="009317A3">
        <w:rPr>
          <w:rFonts w:ascii="Courier New" w:hAnsi="Courier New" w:cs="Courier New"/>
          <w:b/>
          <w:bCs/>
        </w:rPr>
        <w:tab/>
        <w:t>15 obs. of  12 variables:</w:t>
      </w:r>
    </w:p>
    <w:p w14:paraId="342262C7"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county                         : chr  "Columbia" "Hamilton" "Desoto" "Marion" ...</w:t>
      </w:r>
    </w:p>
    <w:p w14:paraId="26342C0F"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lastRenderedPageBreak/>
        <w:t xml:space="preserve"> $ population                     : num  70617 14570 37082 368135 28725 ...</w:t>
      </w:r>
    </w:p>
    <w:p w14:paraId="3A8B0508"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total.crimes                   : num  1849 324 736 7569 371 ...</w:t>
      </w:r>
    </w:p>
    <w:p w14:paraId="024CC59F"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murder                         : num  4 2 3 19 2 4 0 5 1 9 ...</w:t>
      </w:r>
    </w:p>
    <w:p w14:paraId="564623B3"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rape                           : num  26 3 22 184 8 20 3 77 7 94 ...</w:t>
      </w:r>
    </w:p>
    <w:p w14:paraId="5BD47A0C"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robbery                        : num  48 6 13 136 13 23 0 44 4 43 ...</w:t>
      </w:r>
    </w:p>
    <w:p w14:paraId="015AFE0C"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aggravated.assault             : num  291 53 148 1218 75 ...</w:t>
      </w:r>
    </w:p>
    <w:p w14:paraId="1AD0C41D"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burglary                       : num  436 81 170 1141 41 ...</w:t>
      </w:r>
    </w:p>
    <w:p w14:paraId="56005764"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larceny                        : num  957 160 336 4289 203 ...</w:t>
      </w:r>
    </w:p>
    <w:p w14:paraId="662567E9"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vehicle.theft                  : num  87 19 44 582 29 97 7 89 19 305 ...</w:t>
      </w:r>
    </w:p>
    <w:p w14:paraId="4410503A"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crime.rate.per.100k.popln      : num  2618 2224 1985 2056 1292 ...</w:t>
      </w:r>
    </w:p>
    <w:p w14:paraId="40E2A134"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 xml:space="preserve"> $ clearance.rate.per.100.offenses: num  36.8 25.9 43.9 43.7 65 24.7 37.4 18.2 28.1 31.5 ...</w:t>
      </w:r>
    </w:p>
    <w:p w14:paraId="514F2374" w14:textId="77777777" w:rsidR="009317A3" w:rsidRPr="009317A3" w:rsidRDefault="009317A3" w:rsidP="009317A3">
      <w:pPr>
        <w:ind w:left="360"/>
        <w:rPr>
          <w:rFonts w:ascii="Courier New" w:hAnsi="Courier New" w:cs="Courier New"/>
          <w:b/>
          <w:bCs/>
        </w:rPr>
      </w:pPr>
      <w:r w:rsidRPr="009317A3">
        <w:rPr>
          <w:rFonts w:ascii="Courier New" w:hAnsi="Courier New" w:cs="Courier New"/>
          <w:b/>
          <w:bCs/>
        </w:rPr>
        <w:t>&gt; attach(my.county)</w:t>
      </w:r>
    </w:p>
    <w:p w14:paraId="361FB947" w14:textId="77777777" w:rsidR="009317A3" w:rsidRDefault="009317A3" w:rsidP="009317A3"/>
    <w:p w14:paraId="7EA6343F" w14:textId="77777777" w:rsidR="009317A3" w:rsidRDefault="009317A3" w:rsidP="009317A3"/>
    <w:p w14:paraId="2343F4C1" w14:textId="15094DB6" w:rsidR="00A37644" w:rsidRDefault="00F42C60" w:rsidP="00A37644">
      <w:pPr>
        <w:pStyle w:val="ListParagraph"/>
        <w:numPr>
          <w:ilvl w:val="0"/>
          <w:numId w:val="7"/>
        </w:numPr>
      </w:pPr>
      <w:r>
        <w:t>C</w:t>
      </w:r>
      <w:r w:rsidR="00A37644">
        <w:t>onstruct a 9</w:t>
      </w:r>
      <w:r w:rsidR="000F7B7A">
        <w:t>9</w:t>
      </w:r>
      <w:r w:rsidR="00A37644">
        <w:t xml:space="preserve">% confidence interval on the </w:t>
      </w:r>
      <w:r w:rsidR="00C867D1">
        <w:t>mean of the Total Crimes variable.</w:t>
      </w:r>
    </w:p>
    <w:p w14:paraId="18DB249A" w14:textId="77777777" w:rsidR="005A6A50" w:rsidRPr="005A6A50" w:rsidRDefault="005A6A50" w:rsidP="005A6A50">
      <w:pPr>
        <w:rPr>
          <w:rFonts w:ascii="Courier New" w:hAnsi="Courier New" w:cs="Courier New"/>
          <w:b/>
          <w:bCs/>
        </w:rPr>
      </w:pPr>
      <w:r w:rsidRPr="005A6A50">
        <w:rPr>
          <w:rFonts w:ascii="Courier New" w:hAnsi="Courier New" w:cs="Courier New"/>
          <w:b/>
          <w:bCs/>
        </w:rPr>
        <w:t>&gt; ci.totalcrime99=t.test(total.crimes,conf.level = 0.99)</w:t>
      </w:r>
    </w:p>
    <w:p w14:paraId="2A17F8CB" w14:textId="77777777" w:rsidR="005A6A50" w:rsidRPr="005A6A50" w:rsidRDefault="005A6A50" w:rsidP="005A6A50">
      <w:pPr>
        <w:rPr>
          <w:rFonts w:ascii="Courier New" w:hAnsi="Courier New" w:cs="Courier New"/>
          <w:b/>
          <w:bCs/>
        </w:rPr>
      </w:pPr>
      <w:r w:rsidRPr="005A6A50">
        <w:rPr>
          <w:rFonts w:ascii="Courier New" w:hAnsi="Courier New" w:cs="Courier New"/>
          <w:b/>
          <w:bCs/>
        </w:rPr>
        <w:t>&gt; ci.totalcrime99</w:t>
      </w:r>
    </w:p>
    <w:p w14:paraId="74B05D35" w14:textId="77777777" w:rsidR="005A6A50" w:rsidRPr="005A6A50" w:rsidRDefault="005A6A50" w:rsidP="005A6A50">
      <w:pPr>
        <w:rPr>
          <w:rFonts w:ascii="Courier New" w:hAnsi="Courier New" w:cs="Courier New"/>
          <w:b/>
          <w:bCs/>
        </w:rPr>
      </w:pPr>
    </w:p>
    <w:p w14:paraId="2CF4B5D0" w14:textId="77777777" w:rsidR="005A6A50" w:rsidRPr="005A6A50" w:rsidRDefault="005A6A50" w:rsidP="005A6A50">
      <w:pPr>
        <w:rPr>
          <w:rFonts w:ascii="Courier New" w:hAnsi="Courier New" w:cs="Courier New"/>
          <w:b/>
          <w:bCs/>
        </w:rPr>
      </w:pPr>
      <w:r w:rsidRPr="005A6A50">
        <w:rPr>
          <w:rFonts w:ascii="Courier New" w:hAnsi="Courier New" w:cs="Courier New"/>
          <w:b/>
          <w:bCs/>
        </w:rPr>
        <w:tab/>
        <w:t>One Sample t-test</w:t>
      </w:r>
    </w:p>
    <w:p w14:paraId="42EFB445" w14:textId="77777777" w:rsidR="005A6A50" w:rsidRPr="005A6A50" w:rsidRDefault="005A6A50" w:rsidP="005A6A50">
      <w:pPr>
        <w:rPr>
          <w:rFonts w:ascii="Courier New" w:hAnsi="Courier New" w:cs="Courier New"/>
          <w:b/>
          <w:bCs/>
        </w:rPr>
      </w:pPr>
    </w:p>
    <w:p w14:paraId="00E38E64" w14:textId="77777777" w:rsidR="005A6A50" w:rsidRPr="005A6A50" w:rsidRDefault="005A6A50" w:rsidP="005A6A50">
      <w:pPr>
        <w:rPr>
          <w:rFonts w:ascii="Courier New" w:hAnsi="Courier New" w:cs="Courier New"/>
          <w:b/>
          <w:bCs/>
        </w:rPr>
      </w:pPr>
      <w:r w:rsidRPr="005A6A50">
        <w:rPr>
          <w:rFonts w:ascii="Courier New" w:hAnsi="Courier New" w:cs="Courier New"/>
          <w:b/>
          <w:bCs/>
        </w:rPr>
        <w:t>data:  total.crimes</w:t>
      </w:r>
    </w:p>
    <w:p w14:paraId="34DA4535" w14:textId="77777777" w:rsidR="005A6A50" w:rsidRPr="005A6A50" w:rsidRDefault="005A6A50" w:rsidP="005A6A50">
      <w:pPr>
        <w:rPr>
          <w:rFonts w:ascii="Courier New" w:hAnsi="Courier New" w:cs="Courier New"/>
          <w:b/>
          <w:bCs/>
        </w:rPr>
      </w:pPr>
      <w:r w:rsidRPr="005A6A50">
        <w:rPr>
          <w:rFonts w:ascii="Courier New" w:hAnsi="Courier New" w:cs="Courier New"/>
          <w:b/>
          <w:bCs/>
        </w:rPr>
        <w:t>t = 3.7754, df = 14, p-value = 0.002048</w:t>
      </w:r>
    </w:p>
    <w:p w14:paraId="349DC28B" w14:textId="77777777" w:rsidR="005A6A50" w:rsidRPr="005A6A50" w:rsidRDefault="005A6A50" w:rsidP="005A6A50">
      <w:pPr>
        <w:rPr>
          <w:rFonts w:ascii="Courier New" w:hAnsi="Courier New" w:cs="Courier New"/>
          <w:b/>
          <w:bCs/>
        </w:rPr>
      </w:pPr>
      <w:r w:rsidRPr="005A6A50">
        <w:rPr>
          <w:rFonts w:ascii="Courier New" w:hAnsi="Courier New" w:cs="Courier New"/>
          <w:b/>
          <w:bCs/>
        </w:rPr>
        <w:t>alternative hypothesis: true mean is not equal to 0</w:t>
      </w:r>
    </w:p>
    <w:p w14:paraId="233D2DFF" w14:textId="77777777" w:rsidR="005A6A50" w:rsidRPr="005A6A50" w:rsidRDefault="005A6A50" w:rsidP="005A6A50">
      <w:pPr>
        <w:rPr>
          <w:rFonts w:ascii="Courier New" w:hAnsi="Courier New" w:cs="Courier New"/>
          <w:b/>
          <w:bCs/>
        </w:rPr>
      </w:pPr>
      <w:r w:rsidRPr="005A6A50">
        <w:rPr>
          <w:rFonts w:ascii="Courier New" w:hAnsi="Courier New" w:cs="Courier New"/>
          <w:b/>
          <w:bCs/>
        </w:rPr>
        <w:t>99 percent confidence interval:</w:t>
      </w:r>
    </w:p>
    <w:p w14:paraId="7D1A4326" w14:textId="77777777" w:rsidR="005A6A50" w:rsidRPr="005A6A50" w:rsidRDefault="005A6A50" w:rsidP="005A6A50">
      <w:pPr>
        <w:rPr>
          <w:rFonts w:ascii="Courier New" w:hAnsi="Courier New" w:cs="Courier New"/>
          <w:b/>
          <w:bCs/>
        </w:rPr>
      </w:pPr>
      <w:r w:rsidRPr="005A6A50">
        <w:rPr>
          <w:rFonts w:ascii="Courier New" w:hAnsi="Courier New" w:cs="Courier New"/>
          <w:b/>
          <w:bCs/>
        </w:rPr>
        <w:t xml:space="preserve">  426.8931 3609.7736</w:t>
      </w:r>
    </w:p>
    <w:p w14:paraId="738EF124" w14:textId="77777777" w:rsidR="005A6A50" w:rsidRPr="005A6A50" w:rsidRDefault="005A6A50" w:rsidP="005A6A50">
      <w:pPr>
        <w:rPr>
          <w:rFonts w:ascii="Courier New" w:hAnsi="Courier New" w:cs="Courier New"/>
          <w:b/>
          <w:bCs/>
        </w:rPr>
      </w:pPr>
      <w:r w:rsidRPr="005A6A50">
        <w:rPr>
          <w:rFonts w:ascii="Courier New" w:hAnsi="Courier New" w:cs="Courier New"/>
          <w:b/>
          <w:bCs/>
        </w:rPr>
        <w:t>sample estimates:</w:t>
      </w:r>
    </w:p>
    <w:p w14:paraId="4DC5DCB3" w14:textId="77777777" w:rsidR="005A6A50" w:rsidRPr="005A6A50" w:rsidRDefault="005A6A50" w:rsidP="005A6A50">
      <w:pPr>
        <w:rPr>
          <w:rFonts w:ascii="Courier New" w:hAnsi="Courier New" w:cs="Courier New"/>
          <w:b/>
          <w:bCs/>
        </w:rPr>
      </w:pPr>
      <w:r w:rsidRPr="005A6A50">
        <w:rPr>
          <w:rFonts w:ascii="Courier New" w:hAnsi="Courier New" w:cs="Courier New"/>
          <w:b/>
          <w:bCs/>
        </w:rPr>
        <w:t xml:space="preserve">mean of x </w:t>
      </w:r>
    </w:p>
    <w:p w14:paraId="3AB0AB26" w14:textId="77777777" w:rsidR="005A6A50" w:rsidRPr="005A6A50" w:rsidRDefault="005A6A50" w:rsidP="005A6A50">
      <w:pPr>
        <w:rPr>
          <w:rFonts w:ascii="Courier New" w:hAnsi="Courier New" w:cs="Courier New"/>
          <w:b/>
          <w:bCs/>
        </w:rPr>
      </w:pPr>
      <w:r w:rsidRPr="005A6A50">
        <w:rPr>
          <w:rFonts w:ascii="Courier New" w:hAnsi="Courier New" w:cs="Courier New"/>
          <w:b/>
          <w:bCs/>
        </w:rPr>
        <w:t xml:space="preserve"> 2018.333 </w:t>
      </w:r>
    </w:p>
    <w:p w14:paraId="0E440707" w14:textId="77777777" w:rsidR="002D7387" w:rsidRDefault="002D7387" w:rsidP="002D7387"/>
    <w:p w14:paraId="01114744" w14:textId="678BBEDA" w:rsidR="00A37644" w:rsidRDefault="00A37644" w:rsidP="00A37644">
      <w:pPr>
        <w:pStyle w:val="ListParagraph"/>
        <w:numPr>
          <w:ilvl w:val="0"/>
          <w:numId w:val="7"/>
        </w:numPr>
      </w:pPr>
      <w:r>
        <w:t xml:space="preserve">Assuming the data </w:t>
      </w:r>
      <w:r w:rsidR="007426E0">
        <w:t>in your intermediate</w:t>
      </w:r>
      <w:r w:rsidR="00C867D1">
        <w:t xml:space="preserve"> data frame </w:t>
      </w:r>
      <w:r>
        <w:t>represents the population, does your 9</w:t>
      </w:r>
      <w:r w:rsidR="000F7B7A">
        <w:t>9</w:t>
      </w:r>
      <w:r>
        <w:t xml:space="preserve">% confidence interval include the true population mean </w:t>
      </w:r>
      <w:r w:rsidR="00C867D1">
        <w:t>for Total Crimes?</w:t>
      </w:r>
    </w:p>
    <w:p w14:paraId="4C8BDA79" w14:textId="77777777" w:rsidR="00541D26" w:rsidRDefault="00541D26" w:rsidP="00541D26"/>
    <w:p w14:paraId="246660AF" w14:textId="77777777" w:rsidR="00541D26" w:rsidRPr="00541D26" w:rsidRDefault="00541D26" w:rsidP="00541D26">
      <w:pPr>
        <w:rPr>
          <w:rFonts w:ascii="Courier New" w:hAnsi="Courier New" w:cs="Courier New"/>
          <w:b/>
          <w:bCs/>
        </w:rPr>
      </w:pPr>
      <w:r w:rsidRPr="00541D26">
        <w:rPr>
          <w:rFonts w:ascii="Courier New" w:hAnsi="Courier New" w:cs="Courier New"/>
          <w:b/>
          <w:bCs/>
        </w:rPr>
        <w:t>&gt; ci.total=ci.totalcrime99$conf.int</w:t>
      </w:r>
    </w:p>
    <w:p w14:paraId="0697DFC9" w14:textId="77777777" w:rsidR="00541D26" w:rsidRPr="00541D26" w:rsidRDefault="00541D26" w:rsidP="00541D26">
      <w:pPr>
        <w:rPr>
          <w:rFonts w:ascii="Courier New" w:hAnsi="Courier New" w:cs="Courier New"/>
          <w:b/>
          <w:bCs/>
        </w:rPr>
      </w:pPr>
      <w:r w:rsidRPr="00541D26">
        <w:rPr>
          <w:rFonts w:ascii="Courier New" w:hAnsi="Courier New" w:cs="Courier New"/>
          <w:b/>
          <w:bCs/>
        </w:rPr>
        <w:t>&gt; ci.total</w:t>
      </w:r>
    </w:p>
    <w:p w14:paraId="0B70DD11" w14:textId="77777777" w:rsidR="00541D26" w:rsidRPr="00541D26" w:rsidRDefault="00541D26" w:rsidP="00541D26">
      <w:pPr>
        <w:rPr>
          <w:rFonts w:ascii="Courier New" w:hAnsi="Courier New" w:cs="Courier New"/>
          <w:b/>
          <w:bCs/>
        </w:rPr>
      </w:pPr>
      <w:r w:rsidRPr="00541D26">
        <w:rPr>
          <w:rFonts w:ascii="Courier New" w:hAnsi="Courier New" w:cs="Courier New"/>
          <w:b/>
          <w:bCs/>
        </w:rPr>
        <w:t>[1]  426.8931 3609.7736</w:t>
      </w:r>
    </w:p>
    <w:p w14:paraId="03DD8DC0" w14:textId="77777777" w:rsidR="00541D26" w:rsidRPr="00541D26" w:rsidRDefault="00541D26" w:rsidP="00541D26">
      <w:pPr>
        <w:rPr>
          <w:rFonts w:ascii="Courier New" w:hAnsi="Courier New" w:cs="Courier New"/>
          <w:b/>
          <w:bCs/>
        </w:rPr>
      </w:pPr>
      <w:r w:rsidRPr="00541D26">
        <w:rPr>
          <w:rFonts w:ascii="Courier New" w:hAnsi="Courier New" w:cs="Courier New"/>
          <w:b/>
          <w:bCs/>
        </w:rPr>
        <w:t>attr(,"conf.level")</w:t>
      </w:r>
    </w:p>
    <w:p w14:paraId="6593B78B" w14:textId="77777777" w:rsidR="00541D26" w:rsidRPr="00541D26" w:rsidRDefault="00541D26" w:rsidP="00541D26">
      <w:pPr>
        <w:rPr>
          <w:rFonts w:ascii="Courier New" w:hAnsi="Courier New" w:cs="Courier New"/>
          <w:b/>
          <w:bCs/>
        </w:rPr>
      </w:pPr>
      <w:r w:rsidRPr="00541D26">
        <w:rPr>
          <w:rFonts w:ascii="Courier New" w:hAnsi="Courier New" w:cs="Courier New"/>
          <w:b/>
          <w:bCs/>
        </w:rPr>
        <w:lastRenderedPageBreak/>
        <w:t>[1] 0.99</w:t>
      </w:r>
    </w:p>
    <w:p w14:paraId="6EF5438F" w14:textId="77777777" w:rsidR="00541D26" w:rsidRPr="00541D26" w:rsidRDefault="00541D26" w:rsidP="00541D26">
      <w:pPr>
        <w:rPr>
          <w:rFonts w:ascii="Courier New" w:hAnsi="Courier New" w:cs="Courier New"/>
          <w:b/>
          <w:bCs/>
        </w:rPr>
      </w:pPr>
      <w:r w:rsidRPr="00541D26">
        <w:rPr>
          <w:rFonts w:ascii="Courier New" w:hAnsi="Courier New" w:cs="Courier New"/>
          <w:b/>
          <w:bCs/>
        </w:rPr>
        <w:t>&gt; mean(inter.population$total.crimes)</w:t>
      </w:r>
    </w:p>
    <w:p w14:paraId="522DACA6" w14:textId="77777777" w:rsidR="00541D26" w:rsidRPr="00541D26" w:rsidRDefault="00541D26" w:rsidP="00541D26">
      <w:pPr>
        <w:rPr>
          <w:rFonts w:ascii="Courier New" w:hAnsi="Courier New" w:cs="Courier New"/>
          <w:b/>
          <w:bCs/>
        </w:rPr>
      </w:pPr>
      <w:r w:rsidRPr="00541D26">
        <w:rPr>
          <w:rFonts w:ascii="Courier New" w:hAnsi="Courier New" w:cs="Courier New"/>
          <w:b/>
          <w:bCs/>
        </w:rPr>
        <w:t>[1] 1944.18</w:t>
      </w:r>
    </w:p>
    <w:p w14:paraId="4C657403" w14:textId="77777777" w:rsidR="00541D26" w:rsidRDefault="00541D26" w:rsidP="00541D26"/>
    <w:p w14:paraId="30EBD34C" w14:textId="37CEE830" w:rsidR="00541D26" w:rsidRDefault="00541D26" w:rsidP="00541D26">
      <w:r w:rsidRPr="00541D26">
        <w:rPr>
          <w:highlight w:val="yellow"/>
        </w:rPr>
        <w:t xml:space="preserve">We are 99% confident that the true population for </w:t>
      </w:r>
      <w:r w:rsidRPr="00541D26">
        <w:rPr>
          <w:highlight w:val="yellow"/>
        </w:rPr>
        <w:t>the true population mean for Total Crimes</w:t>
      </w:r>
      <w:r w:rsidRPr="00541D26">
        <w:rPr>
          <w:highlight w:val="yellow"/>
        </w:rPr>
        <w:t xml:space="preserve"> lies within the range of </w:t>
      </w:r>
      <w:r w:rsidRPr="00541D26">
        <w:rPr>
          <w:highlight w:val="yellow"/>
        </w:rPr>
        <w:t xml:space="preserve">426.8931 </w:t>
      </w:r>
      <w:r w:rsidRPr="00541D26">
        <w:rPr>
          <w:highlight w:val="yellow"/>
        </w:rPr>
        <w:t xml:space="preserve">and </w:t>
      </w:r>
      <w:r w:rsidRPr="00541D26">
        <w:rPr>
          <w:highlight w:val="yellow"/>
        </w:rPr>
        <w:t>3609.7736</w:t>
      </w:r>
      <w:r w:rsidRPr="00541D26">
        <w:rPr>
          <w:highlight w:val="yellow"/>
        </w:rPr>
        <w:t>. The calculated mean of Total Crimes</w:t>
      </w:r>
      <w:r w:rsidR="00B41DBA">
        <w:rPr>
          <w:highlight w:val="yellow"/>
        </w:rPr>
        <w:t xml:space="preserve"> from the intermediate data frame</w:t>
      </w:r>
      <w:r w:rsidRPr="00541D26">
        <w:rPr>
          <w:highlight w:val="yellow"/>
        </w:rPr>
        <w:t xml:space="preserve"> is 1944.18 , which falls within this range.</w:t>
      </w:r>
    </w:p>
    <w:p w14:paraId="5817E46A" w14:textId="77777777" w:rsidR="00541D26" w:rsidRDefault="00541D26" w:rsidP="00541D26"/>
    <w:p w14:paraId="0EE7A332" w14:textId="58B3201F" w:rsidR="0078207E" w:rsidRDefault="00C867D1" w:rsidP="00A37644">
      <w:pPr>
        <w:pStyle w:val="ListParagraph"/>
        <w:numPr>
          <w:ilvl w:val="0"/>
          <w:numId w:val="7"/>
        </w:numPr>
      </w:pPr>
      <w:r>
        <w:t>Again u</w:t>
      </w:r>
      <w:r w:rsidR="0078207E">
        <w:t xml:space="preserve">sing your </w:t>
      </w:r>
      <w:r>
        <w:t xml:space="preserve">primary data frame, </w:t>
      </w:r>
      <w:r w:rsidR="0078207E">
        <w:t xml:space="preserve">construct a 95% confidence interval on the </w:t>
      </w:r>
      <w:r>
        <w:t xml:space="preserve">Total Crimes variable.  </w:t>
      </w:r>
      <w:r w:rsidR="0078207E">
        <w:t>How much wider is the 9</w:t>
      </w:r>
      <w:r w:rsidR="000F7B7A">
        <w:t>9</w:t>
      </w:r>
      <w:r w:rsidR="0078207E">
        <w:t>% confidence interval than the 9</w:t>
      </w:r>
      <w:r w:rsidR="000F7B7A">
        <w:t>5</w:t>
      </w:r>
      <w:r w:rsidR="0078207E">
        <w:t>% confidence interval?</w:t>
      </w:r>
    </w:p>
    <w:p w14:paraId="6C08652D" w14:textId="77777777" w:rsidR="008055B8" w:rsidRPr="008055B8" w:rsidRDefault="008055B8" w:rsidP="008055B8">
      <w:pPr>
        <w:rPr>
          <w:rFonts w:ascii="Courier New" w:hAnsi="Courier New" w:cs="Courier New"/>
          <w:b/>
          <w:bCs/>
        </w:rPr>
      </w:pPr>
    </w:p>
    <w:p w14:paraId="39A1A9C5" w14:textId="77777777" w:rsidR="008055B8" w:rsidRPr="008055B8" w:rsidRDefault="008055B8" w:rsidP="008055B8">
      <w:pPr>
        <w:rPr>
          <w:rFonts w:ascii="Courier New" w:hAnsi="Courier New" w:cs="Courier New"/>
          <w:b/>
          <w:bCs/>
        </w:rPr>
      </w:pPr>
      <w:r w:rsidRPr="008055B8">
        <w:rPr>
          <w:rFonts w:ascii="Courier New" w:hAnsi="Courier New" w:cs="Courier New"/>
          <w:b/>
          <w:bCs/>
        </w:rPr>
        <w:t>&gt; ci.totalcrime95=t.test(total.crimes, conf.level = 0.95)</w:t>
      </w:r>
    </w:p>
    <w:p w14:paraId="09FAB32D" w14:textId="77777777" w:rsidR="008055B8" w:rsidRPr="008055B8" w:rsidRDefault="008055B8" w:rsidP="008055B8">
      <w:pPr>
        <w:rPr>
          <w:rFonts w:ascii="Courier New" w:hAnsi="Courier New" w:cs="Courier New"/>
          <w:b/>
          <w:bCs/>
        </w:rPr>
      </w:pPr>
      <w:r w:rsidRPr="008055B8">
        <w:rPr>
          <w:rFonts w:ascii="Courier New" w:hAnsi="Courier New" w:cs="Courier New"/>
          <w:b/>
          <w:bCs/>
        </w:rPr>
        <w:t>&gt; width95=ci.totalcrime95$conf.int[2] - ci.totalcrime95$conf.int[1]</w:t>
      </w:r>
    </w:p>
    <w:p w14:paraId="71B87932" w14:textId="77777777" w:rsidR="008055B8" w:rsidRPr="008055B8" w:rsidRDefault="008055B8" w:rsidP="008055B8">
      <w:pPr>
        <w:rPr>
          <w:rFonts w:ascii="Courier New" w:hAnsi="Courier New" w:cs="Courier New"/>
          <w:b/>
          <w:bCs/>
        </w:rPr>
      </w:pPr>
      <w:r w:rsidRPr="008055B8">
        <w:rPr>
          <w:rFonts w:ascii="Courier New" w:hAnsi="Courier New" w:cs="Courier New"/>
          <w:b/>
          <w:bCs/>
        </w:rPr>
        <w:t>&gt; width99=ci.totalcrime99$conf.int[2] - ci.totalcrime99$conf.int[1]</w:t>
      </w:r>
    </w:p>
    <w:p w14:paraId="4D0E67AD" w14:textId="77777777" w:rsidR="008055B8" w:rsidRPr="008055B8" w:rsidRDefault="008055B8" w:rsidP="008055B8">
      <w:pPr>
        <w:rPr>
          <w:rFonts w:ascii="Courier New" w:hAnsi="Courier New" w:cs="Courier New"/>
          <w:b/>
          <w:bCs/>
        </w:rPr>
      </w:pPr>
      <w:r w:rsidRPr="008055B8">
        <w:rPr>
          <w:rFonts w:ascii="Courier New" w:hAnsi="Courier New" w:cs="Courier New"/>
          <w:b/>
          <w:bCs/>
        </w:rPr>
        <w:t>&gt; difference = width99 - width95</w:t>
      </w:r>
    </w:p>
    <w:p w14:paraId="3CAC4312" w14:textId="77777777" w:rsidR="008055B8" w:rsidRPr="008055B8" w:rsidRDefault="008055B8" w:rsidP="008055B8">
      <w:pPr>
        <w:rPr>
          <w:rFonts w:ascii="Courier New" w:hAnsi="Courier New" w:cs="Courier New"/>
          <w:b/>
          <w:bCs/>
        </w:rPr>
      </w:pPr>
      <w:r w:rsidRPr="008055B8">
        <w:rPr>
          <w:rFonts w:ascii="Courier New" w:hAnsi="Courier New" w:cs="Courier New"/>
          <w:b/>
          <w:bCs/>
        </w:rPr>
        <w:t>&gt; difference</w:t>
      </w:r>
    </w:p>
    <w:p w14:paraId="3795E09B" w14:textId="77777777" w:rsidR="008055B8" w:rsidRPr="008055B8" w:rsidRDefault="008055B8" w:rsidP="008055B8">
      <w:pPr>
        <w:rPr>
          <w:rFonts w:ascii="Courier New" w:hAnsi="Courier New" w:cs="Courier New"/>
          <w:b/>
          <w:bCs/>
        </w:rPr>
      </w:pPr>
      <w:r w:rsidRPr="008055B8">
        <w:rPr>
          <w:rFonts w:ascii="Courier New" w:hAnsi="Courier New" w:cs="Courier New"/>
          <w:b/>
          <w:bCs/>
        </w:rPr>
        <w:t>[1] 889.6456</w:t>
      </w:r>
    </w:p>
    <w:p w14:paraId="675704A3" w14:textId="51B1BD36" w:rsidR="008055B8" w:rsidRDefault="008055B8" w:rsidP="008055B8"/>
    <w:p w14:paraId="1F7F7C7C" w14:textId="57C90E83" w:rsidR="008055B8" w:rsidRPr="008055B8" w:rsidRDefault="008055B8" w:rsidP="008055B8">
      <w:pPr>
        <w:rPr>
          <w:highlight w:val="yellow"/>
        </w:rPr>
      </w:pPr>
      <w:r w:rsidRPr="008055B8">
        <w:rPr>
          <w:highlight w:val="yellow"/>
        </w:rPr>
        <w:t>99% confidence interval is 889.6456 units wider than 95% confidence interval.</w:t>
      </w:r>
    </w:p>
    <w:p w14:paraId="3B351963" w14:textId="77777777" w:rsidR="008055B8" w:rsidRDefault="008055B8" w:rsidP="008055B8">
      <w:pPr>
        <w:pStyle w:val="ListParagraph"/>
      </w:pPr>
    </w:p>
    <w:p w14:paraId="676C5E13" w14:textId="3BE6066F" w:rsidR="00A37644" w:rsidRDefault="00A37644" w:rsidP="004C5AD3">
      <w:pPr>
        <w:pStyle w:val="ListParagraph"/>
        <w:numPr>
          <w:ilvl w:val="0"/>
          <w:numId w:val="7"/>
        </w:numPr>
      </w:pPr>
      <w:r>
        <w:t>Us</w:t>
      </w:r>
      <w:r w:rsidR="0078207E">
        <w:t xml:space="preserve">ing your </w:t>
      </w:r>
      <w:r w:rsidR="00640F0C">
        <w:t>primary</w:t>
      </w:r>
      <w:r w:rsidR="0078207E">
        <w:t xml:space="preserve"> data set c</w:t>
      </w:r>
      <w:r w:rsidR="00AB0DB7">
        <w:t xml:space="preserve">an you say </w:t>
      </w:r>
      <w:r>
        <w:t>(</w:t>
      </w:r>
      <w:r>
        <w:rPr>
          <w:rFonts w:cstheme="minorHAnsi"/>
        </w:rPr>
        <w:t>α</w:t>
      </w:r>
      <w:r>
        <w:t xml:space="preserve"> = .05) that the population mean </w:t>
      </w:r>
      <w:r w:rsidR="00640F0C">
        <w:t xml:space="preserve">of the </w:t>
      </w:r>
      <w:r w:rsidR="000F7B7A">
        <w:t>Crime Rate per 1</w:t>
      </w:r>
      <w:r w:rsidR="00513105">
        <w:t>0</w:t>
      </w:r>
      <w:r w:rsidR="000F7B7A">
        <w:t>0K Population</w:t>
      </w:r>
      <w:r w:rsidR="00640F0C">
        <w:t xml:space="preserve"> variable</w:t>
      </w:r>
      <w:r w:rsidR="0078207E">
        <w:t xml:space="preserve"> </w:t>
      </w:r>
      <w:r>
        <w:t xml:space="preserve">is </w:t>
      </w:r>
      <w:r w:rsidR="000F7B7A">
        <w:t>less</w:t>
      </w:r>
      <w:r>
        <w:t xml:space="preserve"> than </w:t>
      </w:r>
      <w:r w:rsidR="000F7B7A">
        <w:t>17</w:t>
      </w:r>
      <w:r w:rsidR="00C867D1">
        <w:t>00</w:t>
      </w:r>
      <w:r w:rsidR="004C5AD3">
        <w:t xml:space="preserve">?  </w:t>
      </w:r>
    </w:p>
    <w:p w14:paraId="78369CE4" w14:textId="77777777" w:rsidR="00952312" w:rsidRDefault="00952312" w:rsidP="00952312">
      <w:pPr>
        <w:ind w:left="360"/>
      </w:pPr>
    </w:p>
    <w:p w14:paraId="734C4C21" w14:textId="77777777" w:rsidR="00952312" w:rsidRPr="00952312" w:rsidRDefault="00952312" w:rsidP="00952312">
      <w:pPr>
        <w:rPr>
          <w:rFonts w:ascii="Courier New" w:hAnsi="Courier New" w:cs="Courier New"/>
          <w:b/>
          <w:bCs/>
        </w:rPr>
      </w:pPr>
    </w:p>
    <w:p w14:paraId="113AB9AF" w14:textId="173C4C2E" w:rsidR="00952312" w:rsidRPr="00952312" w:rsidRDefault="00952312" w:rsidP="00952312">
      <w:pPr>
        <w:rPr>
          <w:rFonts w:ascii="Courier New" w:hAnsi="Courier New" w:cs="Courier New"/>
          <w:b/>
          <w:bCs/>
        </w:rPr>
      </w:pPr>
      <w:r w:rsidRPr="00952312">
        <w:rPr>
          <w:rFonts w:ascii="Courier New" w:hAnsi="Courier New" w:cs="Courier New"/>
          <w:b/>
          <w:bCs/>
        </w:rPr>
        <w:t>&gt; pop.mean=t.test(crime.rate.per.100k.popln, mu=1700, alternative = "less")</w:t>
      </w:r>
    </w:p>
    <w:p w14:paraId="14F21B4F" w14:textId="77777777" w:rsidR="00952312" w:rsidRPr="00952312" w:rsidRDefault="00952312" w:rsidP="00952312">
      <w:pPr>
        <w:rPr>
          <w:rFonts w:ascii="Courier New" w:hAnsi="Courier New" w:cs="Courier New"/>
          <w:b/>
          <w:bCs/>
        </w:rPr>
      </w:pPr>
      <w:r w:rsidRPr="00952312">
        <w:rPr>
          <w:rFonts w:ascii="Courier New" w:hAnsi="Courier New" w:cs="Courier New"/>
          <w:b/>
          <w:bCs/>
        </w:rPr>
        <w:t>&gt; pop.mean</w:t>
      </w:r>
    </w:p>
    <w:p w14:paraId="270E6A09" w14:textId="77777777" w:rsidR="00952312" w:rsidRPr="00952312" w:rsidRDefault="00952312" w:rsidP="00952312">
      <w:pPr>
        <w:rPr>
          <w:rFonts w:ascii="Courier New" w:hAnsi="Courier New" w:cs="Courier New"/>
          <w:b/>
          <w:bCs/>
        </w:rPr>
      </w:pPr>
    </w:p>
    <w:p w14:paraId="6F06A7EB" w14:textId="77777777" w:rsidR="00952312" w:rsidRPr="00952312" w:rsidRDefault="00952312" w:rsidP="00952312">
      <w:pPr>
        <w:rPr>
          <w:rFonts w:ascii="Courier New" w:hAnsi="Courier New" w:cs="Courier New"/>
          <w:b/>
          <w:bCs/>
        </w:rPr>
      </w:pPr>
      <w:r w:rsidRPr="00952312">
        <w:rPr>
          <w:rFonts w:ascii="Courier New" w:hAnsi="Courier New" w:cs="Courier New"/>
          <w:b/>
          <w:bCs/>
        </w:rPr>
        <w:tab/>
        <w:t>One Sample t-test</w:t>
      </w:r>
    </w:p>
    <w:p w14:paraId="6D64DB9A" w14:textId="77777777" w:rsidR="00952312" w:rsidRPr="00952312" w:rsidRDefault="00952312" w:rsidP="00952312">
      <w:pPr>
        <w:rPr>
          <w:rFonts w:ascii="Courier New" w:hAnsi="Courier New" w:cs="Courier New"/>
          <w:b/>
          <w:bCs/>
        </w:rPr>
      </w:pPr>
    </w:p>
    <w:p w14:paraId="51499F40" w14:textId="77777777" w:rsidR="00952312" w:rsidRPr="00952312" w:rsidRDefault="00952312" w:rsidP="00952312">
      <w:pPr>
        <w:rPr>
          <w:rFonts w:ascii="Courier New" w:hAnsi="Courier New" w:cs="Courier New"/>
          <w:b/>
          <w:bCs/>
        </w:rPr>
      </w:pPr>
      <w:r w:rsidRPr="00952312">
        <w:rPr>
          <w:rFonts w:ascii="Courier New" w:hAnsi="Courier New" w:cs="Courier New"/>
          <w:b/>
          <w:bCs/>
        </w:rPr>
        <w:t>data:  crime.rate.per.100k.popln</w:t>
      </w:r>
    </w:p>
    <w:p w14:paraId="106F4148" w14:textId="77777777" w:rsidR="00952312" w:rsidRPr="00952312" w:rsidRDefault="00952312" w:rsidP="00952312">
      <w:pPr>
        <w:rPr>
          <w:rFonts w:ascii="Courier New" w:hAnsi="Courier New" w:cs="Courier New"/>
          <w:b/>
          <w:bCs/>
        </w:rPr>
      </w:pPr>
      <w:r w:rsidRPr="00952312">
        <w:rPr>
          <w:rFonts w:ascii="Courier New" w:hAnsi="Courier New" w:cs="Courier New"/>
          <w:b/>
          <w:bCs/>
        </w:rPr>
        <w:t>t = -0.11733, df = 14, p-value = 0.4541</w:t>
      </w:r>
    </w:p>
    <w:p w14:paraId="17281145" w14:textId="77777777" w:rsidR="00952312" w:rsidRPr="00952312" w:rsidRDefault="00952312" w:rsidP="00952312">
      <w:pPr>
        <w:rPr>
          <w:rFonts w:ascii="Courier New" w:hAnsi="Courier New" w:cs="Courier New"/>
          <w:b/>
          <w:bCs/>
        </w:rPr>
      </w:pPr>
      <w:r w:rsidRPr="00952312">
        <w:rPr>
          <w:rFonts w:ascii="Courier New" w:hAnsi="Courier New" w:cs="Courier New"/>
          <w:b/>
          <w:bCs/>
        </w:rPr>
        <w:t>alternative hypothesis: true mean is less than 1700</w:t>
      </w:r>
    </w:p>
    <w:p w14:paraId="772B3AB0" w14:textId="77777777" w:rsidR="00952312" w:rsidRPr="00952312" w:rsidRDefault="00952312" w:rsidP="00952312">
      <w:pPr>
        <w:rPr>
          <w:rFonts w:ascii="Courier New" w:hAnsi="Courier New" w:cs="Courier New"/>
          <w:b/>
          <w:bCs/>
        </w:rPr>
      </w:pPr>
      <w:r w:rsidRPr="00952312">
        <w:rPr>
          <w:rFonts w:ascii="Courier New" w:hAnsi="Courier New" w:cs="Courier New"/>
          <w:b/>
          <w:bCs/>
        </w:rPr>
        <w:t>95 percent confidence interval:</w:t>
      </w:r>
    </w:p>
    <w:p w14:paraId="50775BBC" w14:textId="77777777" w:rsidR="00952312" w:rsidRPr="00952312" w:rsidRDefault="00952312" w:rsidP="00952312">
      <w:pPr>
        <w:rPr>
          <w:rFonts w:ascii="Courier New" w:hAnsi="Courier New" w:cs="Courier New"/>
          <w:b/>
          <w:bCs/>
        </w:rPr>
      </w:pPr>
      <w:r w:rsidRPr="00952312">
        <w:rPr>
          <w:rFonts w:ascii="Courier New" w:hAnsi="Courier New" w:cs="Courier New"/>
          <w:b/>
          <w:bCs/>
        </w:rPr>
        <w:t xml:space="preserve">     -Inf 1981.186</w:t>
      </w:r>
    </w:p>
    <w:p w14:paraId="0E07276C" w14:textId="77777777" w:rsidR="00952312" w:rsidRPr="00952312" w:rsidRDefault="00952312" w:rsidP="00952312">
      <w:pPr>
        <w:rPr>
          <w:rFonts w:ascii="Courier New" w:hAnsi="Courier New" w:cs="Courier New"/>
          <w:b/>
          <w:bCs/>
        </w:rPr>
      </w:pPr>
      <w:r w:rsidRPr="00952312">
        <w:rPr>
          <w:rFonts w:ascii="Courier New" w:hAnsi="Courier New" w:cs="Courier New"/>
          <w:b/>
          <w:bCs/>
        </w:rPr>
        <w:t>sample estimates:</w:t>
      </w:r>
    </w:p>
    <w:p w14:paraId="438011D5" w14:textId="77777777" w:rsidR="00952312" w:rsidRPr="00952312" w:rsidRDefault="00952312" w:rsidP="00952312">
      <w:pPr>
        <w:rPr>
          <w:rFonts w:ascii="Courier New" w:hAnsi="Courier New" w:cs="Courier New"/>
          <w:b/>
          <w:bCs/>
        </w:rPr>
      </w:pPr>
      <w:r w:rsidRPr="00952312">
        <w:rPr>
          <w:rFonts w:ascii="Courier New" w:hAnsi="Courier New" w:cs="Courier New"/>
          <w:b/>
          <w:bCs/>
        </w:rPr>
        <w:t xml:space="preserve">mean of x </w:t>
      </w:r>
    </w:p>
    <w:p w14:paraId="2338E9AE" w14:textId="77777777" w:rsidR="00952312" w:rsidRPr="00952312" w:rsidRDefault="00952312" w:rsidP="00952312">
      <w:pPr>
        <w:rPr>
          <w:rFonts w:ascii="Courier New" w:hAnsi="Courier New" w:cs="Courier New"/>
          <w:b/>
          <w:bCs/>
        </w:rPr>
      </w:pPr>
      <w:r w:rsidRPr="00952312">
        <w:rPr>
          <w:rFonts w:ascii="Courier New" w:hAnsi="Courier New" w:cs="Courier New"/>
          <w:b/>
          <w:bCs/>
        </w:rPr>
        <w:t xml:space="preserve"> 1679.931 </w:t>
      </w:r>
    </w:p>
    <w:p w14:paraId="25754E6B" w14:textId="77777777" w:rsidR="00952312" w:rsidRDefault="00952312" w:rsidP="00952312">
      <w:pPr>
        <w:ind w:left="360"/>
      </w:pPr>
    </w:p>
    <w:p w14:paraId="28EA4D3E" w14:textId="709B7247" w:rsidR="00BC3AB2" w:rsidRDefault="00BC3AB2" w:rsidP="00952312">
      <w:pPr>
        <w:ind w:left="360"/>
      </w:pPr>
      <w:r w:rsidRPr="00AA5B92">
        <w:rPr>
          <w:highlight w:val="yellow"/>
        </w:rPr>
        <w:t xml:space="preserve">Since the p-value is significantly greater than 0.05, we fail to reject the null hypothesis. There is not enough evidence to conclude that </w:t>
      </w:r>
      <w:r w:rsidRPr="00AA5B92">
        <w:rPr>
          <w:highlight w:val="yellow"/>
        </w:rPr>
        <w:t>the population mean of the Crime Rate per 100K Population variable is less than 1700</w:t>
      </w:r>
      <w:r w:rsidR="0003676B" w:rsidRPr="00AA5B92">
        <w:rPr>
          <w:highlight w:val="yellow"/>
        </w:rPr>
        <w:t xml:space="preserve">. The 95% confidence interval of </w:t>
      </w:r>
      <w:r w:rsidR="00AA5B92" w:rsidRPr="00AA5B92">
        <w:rPr>
          <w:highlight w:val="yellow"/>
        </w:rPr>
        <w:t>(</w:t>
      </w:r>
      <w:r w:rsidR="0003676B" w:rsidRPr="00952312">
        <w:rPr>
          <w:highlight w:val="yellow"/>
        </w:rPr>
        <w:t>-Inf</w:t>
      </w:r>
      <w:r w:rsidR="00AA5B92" w:rsidRPr="00AA5B92">
        <w:rPr>
          <w:highlight w:val="yellow"/>
        </w:rPr>
        <w:t xml:space="preserve"> </w:t>
      </w:r>
      <w:r w:rsidR="0003676B" w:rsidRPr="00952312">
        <w:rPr>
          <w:highlight w:val="yellow"/>
        </w:rPr>
        <w:t>1981.186</w:t>
      </w:r>
      <w:r w:rsidR="00AA5B92" w:rsidRPr="00AA5B92">
        <w:rPr>
          <w:highlight w:val="yellow"/>
        </w:rPr>
        <w:t>)</w:t>
      </w:r>
      <w:r w:rsidR="007F09D5">
        <w:rPr>
          <w:highlight w:val="yellow"/>
        </w:rPr>
        <w:t xml:space="preserve"> </w:t>
      </w:r>
      <w:r w:rsidR="00AA5B92" w:rsidRPr="00AA5B92">
        <w:rPr>
          <w:highlight w:val="yellow"/>
        </w:rPr>
        <w:t xml:space="preserve">indicates that the true population mean could be as high as </w:t>
      </w:r>
      <w:r w:rsidR="00AA5B92" w:rsidRPr="00952312">
        <w:rPr>
          <w:highlight w:val="yellow"/>
        </w:rPr>
        <w:t>1981.186</w:t>
      </w:r>
      <w:r w:rsidR="00AA5B92" w:rsidRPr="00AA5B92">
        <w:rPr>
          <w:highlight w:val="yellow"/>
        </w:rPr>
        <w:t>, but we don’t have firm lower limit (</w:t>
      </w:r>
      <w:r w:rsidR="00AA5B92" w:rsidRPr="00952312">
        <w:rPr>
          <w:highlight w:val="yellow"/>
        </w:rPr>
        <w:t>-Inf</w:t>
      </w:r>
      <w:r w:rsidR="00AA5B92" w:rsidRPr="00AA5B92">
        <w:rPr>
          <w:highlight w:val="yellow"/>
        </w:rPr>
        <w:t>).</w:t>
      </w:r>
    </w:p>
    <w:p w14:paraId="1155C5AF" w14:textId="77777777" w:rsidR="00BC3AB2" w:rsidRDefault="00BC3AB2" w:rsidP="00952312">
      <w:pPr>
        <w:ind w:left="360"/>
      </w:pPr>
    </w:p>
    <w:p w14:paraId="73C890F3" w14:textId="77777777" w:rsidR="00952312" w:rsidRDefault="00952312" w:rsidP="00952312">
      <w:pPr>
        <w:ind w:left="360"/>
      </w:pPr>
    </w:p>
    <w:p w14:paraId="4361EAFD" w14:textId="2D405C49" w:rsidR="00A37644" w:rsidRDefault="00A37644" w:rsidP="00A37644">
      <w:pPr>
        <w:pStyle w:val="ListParagraph"/>
        <w:numPr>
          <w:ilvl w:val="0"/>
          <w:numId w:val="7"/>
        </w:numPr>
      </w:pPr>
      <w:r>
        <w:t xml:space="preserve">Referencing Part </w:t>
      </w:r>
      <w:r w:rsidR="00BD0F6D">
        <w:t>5</w:t>
      </w:r>
      <w:r>
        <w:t xml:space="preserve"> above, what </w:t>
      </w:r>
      <w:r w:rsidR="00640F0C">
        <w:t xml:space="preserve">would be the </w:t>
      </w:r>
      <w:r w:rsidR="000F7B7A">
        <w:t>maximum</w:t>
      </w:r>
      <w:r w:rsidR="00640F0C">
        <w:t xml:space="preserve"> </w:t>
      </w:r>
      <w:r>
        <w:t xml:space="preserve">“test against” </w:t>
      </w:r>
      <w:r w:rsidR="007D2DF1">
        <w:t xml:space="preserve">(mu) </w:t>
      </w:r>
      <w:r>
        <w:t xml:space="preserve">value in a two-tailed hypothesis test </w:t>
      </w:r>
      <w:r w:rsidR="00640F0C">
        <w:t xml:space="preserve">which </w:t>
      </w:r>
      <w:r w:rsidR="00AB0DB7">
        <w:t xml:space="preserve">would yield </w:t>
      </w:r>
      <w:r w:rsidR="00BD3586">
        <w:rPr>
          <w:rFonts w:cstheme="minorHAnsi"/>
        </w:rPr>
        <w:t xml:space="preserve">p </w:t>
      </w:r>
      <w:r w:rsidR="00AB0DB7">
        <w:t>= .05 in a test</w:t>
      </w:r>
      <w:r w:rsidR="004C5AD3">
        <w:t xml:space="preserve"> o</w:t>
      </w:r>
      <w:r w:rsidR="00F2621C">
        <w:t>f</w:t>
      </w:r>
      <w:r w:rsidR="004C5AD3">
        <w:t xml:space="preserve"> the </w:t>
      </w:r>
      <w:r w:rsidR="00B337B2">
        <w:t>Crime Rate per 110K Population</w:t>
      </w:r>
      <w:r w:rsidR="00640F0C">
        <w:t xml:space="preserve"> variable</w:t>
      </w:r>
      <w:r w:rsidR="00AB0DB7">
        <w:t>?</w:t>
      </w:r>
    </w:p>
    <w:p w14:paraId="5645999D" w14:textId="77777777" w:rsidR="008C23DE" w:rsidRDefault="008C23DE" w:rsidP="008C23DE">
      <w:pPr>
        <w:ind w:left="360"/>
      </w:pPr>
    </w:p>
    <w:p w14:paraId="071D2820"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&gt; mean.pop=mean(crime.rate.per.100k.popln)</w:t>
      </w:r>
    </w:p>
    <w:p w14:paraId="04991591"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&gt; max.pop=max(crime.rate.per.100k.popln)</w:t>
      </w:r>
    </w:p>
    <w:p w14:paraId="7FDD0927"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&gt; for(i in seq(from = mean.pop, to =max.pop))</w:t>
      </w:r>
    </w:p>
    <w:p w14:paraId="5DB5272F"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w:t>
      </w:r>
    </w:p>
    <w:p w14:paraId="09AD2665"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my.test=t.test(crime.rate.per.100k.popln, mu= i, alternative = "two.sided")</w:t>
      </w:r>
    </w:p>
    <w:p w14:paraId="52A6AEE2"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if (my.test$p.value &lt;= 0.05)</w:t>
      </w:r>
    </w:p>
    <w:p w14:paraId="5F8FE4CC"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w:t>
      </w:r>
    </w:p>
    <w:p w14:paraId="2E495800"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i=print(i)</w:t>
      </w:r>
    </w:p>
    <w:p w14:paraId="4EC1D56F"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break</w:t>
      </w:r>
    </w:p>
    <w:p w14:paraId="7D25F091"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w:t>
      </w:r>
    </w:p>
    <w:p w14:paraId="338AE46F"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w:t>
      </w:r>
    </w:p>
    <w:p w14:paraId="726A569B"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[1] 2046.931</w:t>
      </w:r>
    </w:p>
    <w:p w14:paraId="56CEC588" w14:textId="77777777" w:rsidR="00AF14C8" w:rsidRDefault="00AF14C8" w:rsidP="00F82990">
      <w:pPr>
        <w:ind w:left="360"/>
        <w:rPr>
          <w:rFonts w:ascii="Courier New" w:hAnsi="Courier New" w:cs="Courier New"/>
          <w:b/>
          <w:bCs/>
        </w:rPr>
      </w:pPr>
    </w:p>
    <w:p w14:paraId="748961CE" w14:textId="6073D567" w:rsidR="00F82990" w:rsidRPr="00F82990" w:rsidRDefault="00F82990" w:rsidP="00F82990">
      <w:pPr>
        <w:ind w:left="360"/>
        <w:rPr>
          <w:rFonts w:ascii="Courier New" w:hAnsi="Courier New" w:cs="Courier New"/>
          <w:b/>
          <w:bCs/>
        </w:rPr>
      </w:pPr>
      <w:r w:rsidRPr="00F82990">
        <w:rPr>
          <w:rFonts w:ascii="Courier New" w:hAnsi="Courier New" w:cs="Courier New"/>
          <w:b/>
          <w:bCs/>
        </w:rPr>
        <w:t>&gt; t.test(crime.rate.per.100k.popln, mu= i, alternative = "two.sided")</w:t>
      </w:r>
    </w:p>
    <w:p w14:paraId="557A1272" w14:textId="77777777" w:rsidR="00F82990" w:rsidRPr="00F82990" w:rsidRDefault="00F82990" w:rsidP="00F82990">
      <w:pPr>
        <w:ind w:left="360"/>
        <w:rPr>
          <w:rFonts w:ascii="Courier New" w:hAnsi="Courier New" w:cs="Courier New"/>
          <w:b/>
          <w:bCs/>
        </w:rPr>
      </w:pPr>
    </w:p>
    <w:p w14:paraId="47228DEF"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ab/>
        <w:t>One Sample t-test</w:t>
      </w:r>
    </w:p>
    <w:p w14:paraId="13ABE098" w14:textId="77777777" w:rsidR="00F82990" w:rsidRPr="00F82990" w:rsidRDefault="00F82990" w:rsidP="00F82990">
      <w:pPr>
        <w:ind w:left="360"/>
        <w:rPr>
          <w:rFonts w:ascii="Courier New" w:hAnsi="Courier New" w:cs="Courier New"/>
          <w:b/>
          <w:bCs/>
        </w:rPr>
      </w:pPr>
    </w:p>
    <w:p w14:paraId="43D3E7BB"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data:  crime.rate.per.100k.popln</w:t>
      </w:r>
    </w:p>
    <w:p w14:paraId="336DD9D6"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t = -2.1457, df = 14, p-value = 0.04992</w:t>
      </w:r>
    </w:p>
    <w:p w14:paraId="184AA59C"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alternative hypothesis: true mean is not equal to 2046.931</w:t>
      </w:r>
    </w:p>
    <w:p w14:paraId="02C0145D"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95 percent confidence interval:</w:t>
      </w:r>
    </w:p>
    <w:p w14:paraId="1DD9DA3A"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xml:space="preserve"> 1313.086 2046.776</w:t>
      </w:r>
    </w:p>
    <w:p w14:paraId="49959D84"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sample estimates:</w:t>
      </w:r>
    </w:p>
    <w:p w14:paraId="0BC8B583"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xml:space="preserve">mean of x </w:t>
      </w:r>
    </w:p>
    <w:p w14:paraId="2DE80CED" w14:textId="77777777" w:rsidR="00F82990" w:rsidRPr="00F82990" w:rsidRDefault="00F82990" w:rsidP="00F82990">
      <w:pPr>
        <w:ind w:left="360"/>
        <w:rPr>
          <w:rFonts w:ascii="Courier New" w:hAnsi="Courier New" w:cs="Courier New"/>
          <w:b/>
          <w:bCs/>
        </w:rPr>
      </w:pPr>
      <w:r w:rsidRPr="00F82990">
        <w:rPr>
          <w:rFonts w:ascii="Courier New" w:hAnsi="Courier New" w:cs="Courier New"/>
          <w:b/>
          <w:bCs/>
        </w:rPr>
        <w:t xml:space="preserve"> 1679.931 </w:t>
      </w:r>
    </w:p>
    <w:p w14:paraId="7A856238" w14:textId="77777777" w:rsidR="000E5BCB" w:rsidRDefault="000E5BCB" w:rsidP="008C23DE">
      <w:pPr>
        <w:ind w:left="360"/>
        <w:rPr>
          <w:highlight w:val="yellow"/>
        </w:rPr>
      </w:pPr>
    </w:p>
    <w:p w14:paraId="537ECC27" w14:textId="50DAF211" w:rsidR="008C23DE" w:rsidRDefault="00AF14C8" w:rsidP="008C23DE">
      <w:pPr>
        <w:ind w:left="360"/>
      </w:pPr>
      <w:r w:rsidRPr="00AF14C8">
        <w:rPr>
          <w:highlight w:val="yellow"/>
        </w:rPr>
        <w:t>Th</w:t>
      </w:r>
      <w:r w:rsidRPr="00AF14C8">
        <w:rPr>
          <w:highlight w:val="yellow"/>
        </w:rPr>
        <w:t xml:space="preserve">e maximum “test against” (mu) value in a two-tailed hypothesis test which would yield </w:t>
      </w:r>
      <w:r w:rsidRPr="00AF14C8">
        <w:rPr>
          <w:rFonts w:cstheme="minorHAnsi"/>
          <w:highlight w:val="yellow"/>
        </w:rPr>
        <w:t xml:space="preserve">p </w:t>
      </w:r>
      <w:r w:rsidRPr="00AF14C8">
        <w:rPr>
          <w:highlight w:val="yellow"/>
        </w:rPr>
        <w:t>= .05 in a test of the Crime Rate per 110K Population variable</w:t>
      </w:r>
      <w:r w:rsidRPr="00AF14C8">
        <w:rPr>
          <w:highlight w:val="yellow"/>
        </w:rPr>
        <w:t xml:space="preserve"> is </w:t>
      </w:r>
      <w:r w:rsidRPr="00F82990">
        <w:rPr>
          <w:highlight w:val="yellow"/>
        </w:rPr>
        <w:t>2046.931</w:t>
      </w:r>
      <w:r w:rsidRPr="00AF14C8">
        <w:rPr>
          <w:highlight w:val="yellow"/>
        </w:rPr>
        <w:t>.</w:t>
      </w:r>
    </w:p>
    <w:p w14:paraId="16541591" w14:textId="77777777" w:rsidR="008C23DE" w:rsidRDefault="008C23DE" w:rsidP="008C23DE">
      <w:pPr>
        <w:ind w:left="360"/>
      </w:pPr>
    </w:p>
    <w:p w14:paraId="31E8DE35" w14:textId="6E29BB63" w:rsidR="00D67DD3" w:rsidRDefault="00D6173B" w:rsidP="00D67DD3">
      <w:pPr>
        <w:pStyle w:val="ListParagraph"/>
        <w:numPr>
          <w:ilvl w:val="0"/>
          <w:numId w:val="7"/>
        </w:numPr>
      </w:pPr>
      <w:r>
        <w:t xml:space="preserve">State the </w:t>
      </w:r>
      <w:r w:rsidR="00F2621C">
        <w:t xml:space="preserve">name of the county </w:t>
      </w:r>
      <w:r w:rsidR="00B337B2">
        <w:t xml:space="preserve">in your primary data frame </w:t>
      </w:r>
      <w:r w:rsidR="00F2621C">
        <w:t xml:space="preserve">which has the largest value on the </w:t>
      </w:r>
      <w:r w:rsidR="00B337B2">
        <w:t>Clearance Rate per 100 Offenses</w:t>
      </w:r>
      <w:r w:rsidR="00F2621C">
        <w:t xml:space="preserve"> variable.</w:t>
      </w:r>
    </w:p>
    <w:p w14:paraId="3164314F" w14:textId="77777777" w:rsidR="00D67DD3" w:rsidRPr="00D67DD3" w:rsidRDefault="00D67DD3" w:rsidP="00D67DD3">
      <w:pPr>
        <w:rPr>
          <w:rFonts w:ascii="Courier New" w:hAnsi="Courier New" w:cs="Courier New"/>
          <w:b/>
          <w:bCs/>
        </w:rPr>
      </w:pPr>
      <w:r w:rsidRPr="00D67DD3">
        <w:rPr>
          <w:rFonts w:ascii="Courier New" w:hAnsi="Courier New" w:cs="Courier New"/>
          <w:b/>
          <w:bCs/>
        </w:rPr>
        <w:t>&gt; max.offence=which.max(my.county$clearance.rate.per.100.offenses)</w:t>
      </w:r>
    </w:p>
    <w:p w14:paraId="6BC46688" w14:textId="77777777" w:rsidR="00D67DD3" w:rsidRPr="00D67DD3" w:rsidRDefault="00D67DD3" w:rsidP="00D67DD3">
      <w:pPr>
        <w:rPr>
          <w:rFonts w:ascii="Courier New" w:hAnsi="Courier New" w:cs="Courier New"/>
          <w:b/>
          <w:bCs/>
        </w:rPr>
      </w:pPr>
      <w:r w:rsidRPr="00D67DD3">
        <w:rPr>
          <w:rFonts w:ascii="Courier New" w:hAnsi="Courier New" w:cs="Courier New"/>
          <w:b/>
          <w:bCs/>
        </w:rPr>
        <w:t>&gt; my.county$county[max.offence]</w:t>
      </w:r>
    </w:p>
    <w:p w14:paraId="689E7081" w14:textId="77777777" w:rsidR="00D67DD3" w:rsidRPr="00D67DD3" w:rsidRDefault="00D67DD3" w:rsidP="00D67DD3">
      <w:pPr>
        <w:rPr>
          <w:rFonts w:ascii="Courier New" w:hAnsi="Courier New" w:cs="Courier New"/>
          <w:b/>
          <w:bCs/>
        </w:rPr>
      </w:pPr>
      <w:r w:rsidRPr="00D67DD3">
        <w:rPr>
          <w:rFonts w:ascii="Courier New" w:hAnsi="Courier New" w:cs="Courier New"/>
          <w:b/>
          <w:bCs/>
        </w:rPr>
        <w:t>[1] "Lafayette"</w:t>
      </w:r>
    </w:p>
    <w:p w14:paraId="3666BB20" w14:textId="77777777" w:rsidR="00D67DD3" w:rsidRDefault="00D67DD3" w:rsidP="00D67DD3"/>
    <w:p w14:paraId="78E057DF" w14:textId="2F2B071E" w:rsidR="00971FE1" w:rsidRDefault="00B337B2" w:rsidP="00971FE1">
      <w:pPr>
        <w:pStyle w:val="ListParagraph"/>
        <w:numPr>
          <w:ilvl w:val="0"/>
          <w:numId w:val="7"/>
        </w:numPr>
      </w:pPr>
      <w:r>
        <w:t>Using your primary data frame determine if there is a statistically significant difference between the population means of the Aggravated Assault and Burglary variables.</w:t>
      </w:r>
    </w:p>
    <w:p w14:paraId="0749148E" w14:textId="77777777" w:rsidR="00971FE1" w:rsidRDefault="00971FE1" w:rsidP="00971FE1"/>
    <w:p w14:paraId="67EEF116" w14:textId="77777777" w:rsidR="00971FE1" w:rsidRPr="00971FE1" w:rsidRDefault="00971FE1" w:rsidP="00971FE1">
      <w:pPr>
        <w:rPr>
          <w:rFonts w:ascii="Courier New" w:hAnsi="Courier New" w:cs="Courier New"/>
          <w:b/>
          <w:bCs/>
        </w:rPr>
      </w:pPr>
      <w:r w:rsidRPr="00971FE1">
        <w:rPr>
          <w:rFonts w:ascii="Courier New" w:hAnsi="Courier New" w:cs="Courier New"/>
          <w:b/>
          <w:bCs/>
        </w:rPr>
        <w:lastRenderedPageBreak/>
        <w:t>&gt; mean.difference=t.test(aggravated.assault,burglary, paired = TRUE)</w:t>
      </w:r>
    </w:p>
    <w:p w14:paraId="54A3B621" w14:textId="77777777" w:rsidR="00971FE1" w:rsidRPr="00971FE1" w:rsidRDefault="00971FE1" w:rsidP="00971FE1">
      <w:pPr>
        <w:rPr>
          <w:rFonts w:ascii="Courier New" w:hAnsi="Courier New" w:cs="Courier New"/>
          <w:b/>
          <w:bCs/>
        </w:rPr>
      </w:pPr>
      <w:r w:rsidRPr="00971FE1">
        <w:rPr>
          <w:rFonts w:ascii="Courier New" w:hAnsi="Courier New" w:cs="Courier New"/>
          <w:b/>
          <w:bCs/>
        </w:rPr>
        <w:t>&gt; mean.difference</w:t>
      </w:r>
    </w:p>
    <w:p w14:paraId="278EE15D" w14:textId="77777777" w:rsidR="00971FE1" w:rsidRPr="00971FE1" w:rsidRDefault="00971FE1" w:rsidP="00971FE1">
      <w:pPr>
        <w:rPr>
          <w:rFonts w:ascii="Courier New" w:hAnsi="Courier New" w:cs="Courier New"/>
          <w:b/>
          <w:bCs/>
        </w:rPr>
      </w:pPr>
    </w:p>
    <w:p w14:paraId="2F686A4D" w14:textId="77777777" w:rsidR="00971FE1" w:rsidRPr="00971FE1" w:rsidRDefault="00971FE1" w:rsidP="00971FE1">
      <w:pPr>
        <w:rPr>
          <w:rFonts w:ascii="Courier New" w:hAnsi="Courier New" w:cs="Courier New"/>
          <w:b/>
          <w:bCs/>
        </w:rPr>
      </w:pPr>
      <w:r w:rsidRPr="00971FE1">
        <w:rPr>
          <w:rFonts w:ascii="Courier New" w:hAnsi="Courier New" w:cs="Courier New"/>
          <w:b/>
          <w:bCs/>
        </w:rPr>
        <w:tab/>
        <w:t>Paired t-test</w:t>
      </w:r>
    </w:p>
    <w:p w14:paraId="53C2EAAE" w14:textId="77777777" w:rsidR="00971FE1" w:rsidRPr="00971FE1" w:rsidRDefault="00971FE1" w:rsidP="00971FE1">
      <w:pPr>
        <w:rPr>
          <w:rFonts w:ascii="Courier New" w:hAnsi="Courier New" w:cs="Courier New"/>
          <w:b/>
          <w:bCs/>
        </w:rPr>
      </w:pPr>
    </w:p>
    <w:p w14:paraId="77B205D3" w14:textId="77777777" w:rsidR="00971FE1" w:rsidRPr="00971FE1" w:rsidRDefault="00971FE1" w:rsidP="00971FE1">
      <w:pPr>
        <w:rPr>
          <w:rFonts w:ascii="Courier New" w:hAnsi="Courier New" w:cs="Courier New"/>
          <w:b/>
          <w:bCs/>
        </w:rPr>
      </w:pPr>
      <w:r w:rsidRPr="00971FE1">
        <w:rPr>
          <w:rFonts w:ascii="Courier New" w:hAnsi="Courier New" w:cs="Courier New"/>
          <w:b/>
          <w:bCs/>
        </w:rPr>
        <w:t>data:  aggravated.assault and burglary</w:t>
      </w:r>
    </w:p>
    <w:p w14:paraId="03967015" w14:textId="77777777" w:rsidR="00971FE1" w:rsidRPr="00971FE1" w:rsidRDefault="00971FE1" w:rsidP="00971FE1">
      <w:pPr>
        <w:rPr>
          <w:rFonts w:ascii="Courier New" w:hAnsi="Courier New" w:cs="Courier New"/>
          <w:b/>
          <w:bCs/>
        </w:rPr>
      </w:pPr>
      <w:r w:rsidRPr="00971FE1">
        <w:rPr>
          <w:rFonts w:ascii="Courier New" w:hAnsi="Courier New" w:cs="Courier New"/>
          <w:b/>
          <w:bCs/>
        </w:rPr>
        <w:t>t = 1.1593, df = 14, p-value = 0.2657</w:t>
      </w:r>
    </w:p>
    <w:p w14:paraId="3D5695FE" w14:textId="77777777" w:rsidR="00971FE1" w:rsidRPr="00971FE1" w:rsidRDefault="00971FE1" w:rsidP="00971FE1">
      <w:pPr>
        <w:rPr>
          <w:rFonts w:ascii="Courier New" w:hAnsi="Courier New" w:cs="Courier New"/>
          <w:b/>
          <w:bCs/>
        </w:rPr>
      </w:pPr>
      <w:r w:rsidRPr="00971FE1">
        <w:rPr>
          <w:rFonts w:ascii="Courier New" w:hAnsi="Courier New" w:cs="Courier New"/>
          <w:b/>
          <w:bCs/>
        </w:rPr>
        <w:t>alternative hypothesis: true mean difference is not equal to 0</w:t>
      </w:r>
    </w:p>
    <w:p w14:paraId="3DC50C3D" w14:textId="77777777" w:rsidR="00971FE1" w:rsidRPr="00971FE1" w:rsidRDefault="00971FE1" w:rsidP="00971FE1">
      <w:pPr>
        <w:rPr>
          <w:rFonts w:ascii="Courier New" w:hAnsi="Courier New" w:cs="Courier New"/>
          <w:b/>
          <w:bCs/>
        </w:rPr>
      </w:pPr>
      <w:r w:rsidRPr="00971FE1">
        <w:rPr>
          <w:rFonts w:ascii="Courier New" w:hAnsi="Courier New" w:cs="Courier New"/>
          <w:b/>
          <w:bCs/>
        </w:rPr>
        <w:t>95 percent confidence interval:</w:t>
      </w:r>
    </w:p>
    <w:p w14:paraId="4B734744" w14:textId="77777777" w:rsidR="00971FE1" w:rsidRPr="00971FE1" w:rsidRDefault="00971FE1" w:rsidP="00971FE1">
      <w:pPr>
        <w:rPr>
          <w:rFonts w:ascii="Courier New" w:hAnsi="Courier New" w:cs="Courier New"/>
          <w:b/>
          <w:bCs/>
        </w:rPr>
      </w:pPr>
      <w:r w:rsidRPr="00971FE1">
        <w:rPr>
          <w:rFonts w:ascii="Courier New" w:hAnsi="Courier New" w:cs="Courier New"/>
          <w:b/>
          <w:bCs/>
        </w:rPr>
        <w:t xml:space="preserve"> -16.94409  56.81076</w:t>
      </w:r>
    </w:p>
    <w:p w14:paraId="2081E401" w14:textId="77777777" w:rsidR="00971FE1" w:rsidRPr="00971FE1" w:rsidRDefault="00971FE1" w:rsidP="00971FE1">
      <w:pPr>
        <w:rPr>
          <w:rFonts w:ascii="Courier New" w:hAnsi="Courier New" w:cs="Courier New"/>
          <w:b/>
          <w:bCs/>
        </w:rPr>
      </w:pPr>
      <w:r w:rsidRPr="00971FE1">
        <w:rPr>
          <w:rFonts w:ascii="Courier New" w:hAnsi="Courier New" w:cs="Courier New"/>
          <w:b/>
          <w:bCs/>
        </w:rPr>
        <w:t>sample estimates:</w:t>
      </w:r>
    </w:p>
    <w:p w14:paraId="3214CE36" w14:textId="77777777" w:rsidR="00971FE1" w:rsidRPr="00971FE1" w:rsidRDefault="00971FE1" w:rsidP="00971FE1">
      <w:pPr>
        <w:rPr>
          <w:rFonts w:ascii="Courier New" w:hAnsi="Courier New" w:cs="Courier New"/>
          <w:b/>
          <w:bCs/>
        </w:rPr>
      </w:pPr>
      <w:r w:rsidRPr="00971FE1">
        <w:rPr>
          <w:rFonts w:ascii="Courier New" w:hAnsi="Courier New" w:cs="Courier New"/>
          <w:b/>
          <w:bCs/>
        </w:rPr>
        <w:t xml:space="preserve">mean difference </w:t>
      </w:r>
    </w:p>
    <w:p w14:paraId="6337AAE8" w14:textId="77777777" w:rsidR="00971FE1" w:rsidRDefault="00971FE1" w:rsidP="00971FE1">
      <w:pPr>
        <w:rPr>
          <w:rFonts w:ascii="Courier New" w:hAnsi="Courier New" w:cs="Courier New"/>
          <w:b/>
          <w:bCs/>
        </w:rPr>
      </w:pPr>
      <w:r w:rsidRPr="00971FE1">
        <w:rPr>
          <w:rFonts w:ascii="Courier New" w:hAnsi="Courier New" w:cs="Courier New"/>
          <w:b/>
          <w:bCs/>
        </w:rPr>
        <w:t xml:space="preserve">       19.93333 </w:t>
      </w:r>
    </w:p>
    <w:p w14:paraId="2F614C95" w14:textId="77777777" w:rsidR="00971FE1" w:rsidRDefault="00971FE1" w:rsidP="00971FE1">
      <w:pPr>
        <w:rPr>
          <w:rFonts w:ascii="Courier New" w:hAnsi="Courier New" w:cs="Courier New"/>
          <w:b/>
          <w:bCs/>
        </w:rPr>
      </w:pPr>
    </w:p>
    <w:p w14:paraId="6C6FDD88" w14:textId="2D5BAA4F" w:rsidR="00971FE1" w:rsidRPr="00971FE1" w:rsidRDefault="00971FE1" w:rsidP="00971FE1">
      <w:pPr>
        <w:rPr>
          <w:highlight w:val="yellow"/>
        </w:rPr>
      </w:pPr>
      <w:r w:rsidRPr="00971FE1">
        <w:rPr>
          <w:highlight w:val="yellow"/>
        </w:rPr>
        <w:t xml:space="preserve">Since the p-value is significantly greater than 0.05 , we fail to reject the null hypothesis. This indicates that there is not enough evidence to conclude that there is a significant difference between </w:t>
      </w:r>
      <w:r w:rsidRPr="00971FE1">
        <w:rPr>
          <w:highlight w:val="yellow"/>
        </w:rPr>
        <w:t>Aggravated Assault and Burglary variables</w:t>
      </w:r>
      <w:r w:rsidRPr="00971FE1">
        <w:rPr>
          <w:highlight w:val="yellow"/>
        </w:rPr>
        <w:t xml:space="preserve">.  The mean difference of </w:t>
      </w:r>
    </w:p>
    <w:p w14:paraId="2D03FF42" w14:textId="623B13E4" w:rsidR="00971FE1" w:rsidRDefault="00971FE1" w:rsidP="00971FE1">
      <w:r w:rsidRPr="00971FE1">
        <w:rPr>
          <w:highlight w:val="yellow"/>
        </w:rPr>
        <w:t>suggests that A</w:t>
      </w:r>
      <w:r w:rsidRPr="00971FE1">
        <w:rPr>
          <w:highlight w:val="yellow"/>
        </w:rPr>
        <w:t>ggravated Assault</w:t>
      </w:r>
      <w:r w:rsidRPr="00971FE1">
        <w:rPr>
          <w:highlight w:val="yellow"/>
        </w:rPr>
        <w:t xml:space="preserve"> exceeds Burglary by about </w:t>
      </w:r>
      <w:r w:rsidRPr="00971FE1">
        <w:rPr>
          <w:highlight w:val="yellow"/>
        </w:rPr>
        <w:t>19.93333</w:t>
      </w:r>
      <w:r w:rsidRPr="00971FE1">
        <w:rPr>
          <w:highlight w:val="yellow"/>
        </w:rPr>
        <w:t xml:space="preserve">. We are 95% confident that the true </w:t>
      </w:r>
      <w:r w:rsidRPr="00971FE1">
        <w:rPr>
          <w:highlight w:val="yellow"/>
        </w:rPr>
        <w:t>difference between the population means of the Aggravated Assault and Burglary variables</w:t>
      </w:r>
      <w:r w:rsidRPr="00971FE1">
        <w:rPr>
          <w:highlight w:val="yellow"/>
        </w:rPr>
        <w:t xml:space="preserve"> </w:t>
      </w:r>
      <w:r w:rsidR="00B86045">
        <w:rPr>
          <w:highlight w:val="yellow"/>
        </w:rPr>
        <w:t>could be as high as</w:t>
      </w:r>
      <w:r w:rsidRPr="00971FE1">
        <w:rPr>
          <w:highlight w:val="yellow"/>
        </w:rPr>
        <w:t xml:space="preserve">  56.81076</w:t>
      </w:r>
      <w:r w:rsidR="00B86045">
        <w:rPr>
          <w:highlight w:val="yellow"/>
        </w:rPr>
        <w:t xml:space="preserve">, and </w:t>
      </w:r>
      <w:r w:rsidR="00FF2F90">
        <w:rPr>
          <w:highlight w:val="yellow"/>
        </w:rPr>
        <w:t>could also</w:t>
      </w:r>
      <w:r w:rsidR="00B86045">
        <w:rPr>
          <w:highlight w:val="yellow"/>
        </w:rPr>
        <w:t xml:space="preserve"> reduce by </w:t>
      </w:r>
      <w:r w:rsidR="00B86045" w:rsidRPr="00971FE1">
        <w:rPr>
          <w:highlight w:val="yellow"/>
        </w:rPr>
        <w:t>-16.94409</w:t>
      </w:r>
      <w:r w:rsidR="00B86045">
        <w:t>.</w:t>
      </w:r>
    </w:p>
    <w:p w14:paraId="3F3E65A1" w14:textId="77777777" w:rsidR="00303B5C" w:rsidRDefault="00AB0DB7" w:rsidP="00AB0DB7">
      <w:r>
        <w:t xml:space="preserve"> </w:t>
      </w:r>
    </w:p>
    <w:p w14:paraId="546689D8" w14:textId="0818B66C" w:rsidR="00F2621C" w:rsidRDefault="00F2621C" w:rsidP="00F2621C">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Pr>
          <w:b/>
          <w:color w:val="FF0000"/>
        </w:rPr>
        <w:t>No</w:t>
      </w:r>
      <w:r w:rsidRPr="00035DD9">
        <w:rPr>
          <w:b/>
          <w:color w:val="FF0000"/>
        </w:rPr>
        <w:t xml:space="preserve"> collaboration of any sort is allowed on this assignment.</w:t>
      </w:r>
    </w:p>
    <w:p w14:paraId="09D6344F" w14:textId="77777777" w:rsidR="00AB0DB7" w:rsidRDefault="00AB0DB7" w:rsidP="00AB0DB7"/>
    <w:sectPr w:rsidR="00AB0DB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ADFD9" w14:textId="77777777" w:rsidR="00E0399B" w:rsidRDefault="00E0399B" w:rsidP="00BD0F6D">
      <w:r>
        <w:separator/>
      </w:r>
    </w:p>
  </w:endnote>
  <w:endnote w:type="continuationSeparator" w:id="0">
    <w:p w14:paraId="681DABA8" w14:textId="77777777" w:rsidR="00E0399B" w:rsidRDefault="00E0399B" w:rsidP="00BD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4F86B" w14:textId="53A18E08" w:rsidR="00BD0F6D" w:rsidRDefault="00BD0F6D">
    <w:pPr>
      <w:pStyle w:val="Footer"/>
    </w:pPr>
    <w:r>
      <w:rPr>
        <w:rFonts w:cstheme="minorHAnsi"/>
      </w:rPr>
      <w:t>©</w:t>
    </w:r>
    <w:r>
      <w:t xml:space="preserve"> 2024 Ronald K. Satterfield</w:t>
    </w:r>
  </w:p>
  <w:p w14:paraId="2FB7F327" w14:textId="77777777" w:rsidR="00BD0F6D" w:rsidRDefault="00BD0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66085" w14:textId="77777777" w:rsidR="00E0399B" w:rsidRDefault="00E0399B" w:rsidP="00BD0F6D">
      <w:r>
        <w:separator/>
      </w:r>
    </w:p>
  </w:footnote>
  <w:footnote w:type="continuationSeparator" w:id="0">
    <w:p w14:paraId="676143EA" w14:textId="77777777" w:rsidR="00E0399B" w:rsidRDefault="00E0399B" w:rsidP="00BD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331803">
    <w:abstractNumId w:val="5"/>
  </w:num>
  <w:num w:numId="2" w16cid:durableId="994141653">
    <w:abstractNumId w:val="6"/>
  </w:num>
  <w:num w:numId="3" w16cid:durableId="778839888">
    <w:abstractNumId w:val="2"/>
  </w:num>
  <w:num w:numId="4" w16cid:durableId="2059544597">
    <w:abstractNumId w:val="0"/>
  </w:num>
  <w:num w:numId="5" w16cid:durableId="639727391">
    <w:abstractNumId w:val="1"/>
  </w:num>
  <w:num w:numId="6" w16cid:durableId="377555769">
    <w:abstractNumId w:val="4"/>
  </w:num>
  <w:num w:numId="7" w16cid:durableId="2135709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3246"/>
    <w:rsid w:val="0003676B"/>
    <w:rsid w:val="000E1024"/>
    <w:rsid w:val="000E5BCB"/>
    <w:rsid w:val="000F3983"/>
    <w:rsid w:val="000F7B7A"/>
    <w:rsid w:val="00107498"/>
    <w:rsid w:val="00175573"/>
    <w:rsid w:val="001A089D"/>
    <w:rsid w:val="001B487D"/>
    <w:rsid w:val="00217724"/>
    <w:rsid w:val="00236617"/>
    <w:rsid w:val="002746C4"/>
    <w:rsid w:val="002A4D64"/>
    <w:rsid w:val="002A51A0"/>
    <w:rsid w:val="002D7387"/>
    <w:rsid w:val="002E5EB9"/>
    <w:rsid w:val="00303B5C"/>
    <w:rsid w:val="0031040D"/>
    <w:rsid w:val="00347BF3"/>
    <w:rsid w:val="00370FAA"/>
    <w:rsid w:val="003E5DAA"/>
    <w:rsid w:val="0041761F"/>
    <w:rsid w:val="00431056"/>
    <w:rsid w:val="00447F30"/>
    <w:rsid w:val="004C5AD3"/>
    <w:rsid w:val="004F52D5"/>
    <w:rsid w:val="00513105"/>
    <w:rsid w:val="00541D26"/>
    <w:rsid w:val="005A6A50"/>
    <w:rsid w:val="005C5EAD"/>
    <w:rsid w:val="005F5373"/>
    <w:rsid w:val="00640F0C"/>
    <w:rsid w:val="00660D7E"/>
    <w:rsid w:val="006705ED"/>
    <w:rsid w:val="006758B4"/>
    <w:rsid w:val="00685EEB"/>
    <w:rsid w:val="006B7762"/>
    <w:rsid w:val="007338EB"/>
    <w:rsid w:val="007426E0"/>
    <w:rsid w:val="00745A14"/>
    <w:rsid w:val="00762B7D"/>
    <w:rsid w:val="0078207E"/>
    <w:rsid w:val="00792E94"/>
    <w:rsid w:val="007A5450"/>
    <w:rsid w:val="007D2DF1"/>
    <w:rsid w:val="007F09D5"/>
    <w:rsid w:val="008055B8"/>
    <w:rsid w:val="00872C15"/>
    <w:rsid w:val="00872D57"/>
    <w:rsid w:val="00892E6A"/>
    <w:rsid w:val="008A43A9"/>
    <w:rsid w:val="008A7B49"/>
    <w:rsid w:val="008C23DE"/>
    <w:rsid w:val="009317A3"/>
    <w:rsid w:val="00940E9D"/>
    <w:rsid w:val="00952312"/>
    <w:rsid w:val="00954E7F"/>
    <w:rsid w:val="009718F0"/>
    <w:rsid w:val="00971FE1"/>
    <w:rsid w:val="0098317F"/>
    <w:rsid w:val="009A4456"/>
    <w:rsid w:val="00A37644"/>
    <w:rsid w:val="00AA34D4"/>
    <w:rsid w:val="00AA5B92"/>
    <w:rsid w:val="00AA706C"/>
    <w:rsid w:val="00AB0DB7"/>
    <w:rsid w:val="00AC7D01"/>
    <w:rsid w:val="00AF14C8"/>
    <w:rsid w:val="00B337B2"/>
    <w:rsid w:val="00B41DBA"/>
    <w:rsid w:val="00B607CC"/>
    <w:rsid w:val="00B629B6"/>
    <w:rsid w:val="00B6376A"/>
    <w:rsid w:val="00B86045"/>
    <w:rsid w:val="00B977C9"/>
    <w:rsid w:val="00BC3AB2"/>
    <w:rsid w:val="00BD0F6D"/>
    <w:rsid w:val="00BD3586"/>
    <w:rsid w:val="00BD71E2"/>
    <w:rsid w:val="00BE1BA0"/>
    <w:rsid w:val="00C44D2C"/>
    <w:rsid w:val="00C4745C"/>
    <w:rsid w:val="00C57312"/>
    <w:rsid w:val="00C867D1"/>
    <w:rsid w:val="00CB7753"/>
    <w:rsid w:val="00CD33AE"/>
    <w:rsid w:val="00D135A6"/>
    <w:rsid w:val="00D6173B"/>
    <w:rsid w:val="00D67DD3"/>
    <w:rsid w:val="00DA2D77"/>
    <w:rsid w:val="00DF22BE"/>
    <w:rsid w:val="00E0399B"/>
    <w:rsid w:val="00E53B89"/>
    <w:rsid w:val="00EB3010"/>
    <w:rsid w:val="00EC5EBF"/>
    <w:rsid w:val="00F2621C"/>
    <w:rsid w:val="00F42C60"/>
    <w:rsid w:val="00F82990"/>
    <w:rsid w:val="00F94B52"/>
    <w:rsid w:val="00FC0889"/>
    <w:rsid w:val="00FF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29DA"/>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742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6E0"/>
    <w:rPr>
      <w:rFonts w:ascii="Segoe UI" w:hAnsi="Segoe UI" w:cs="Segoe UI"/>
      <w:sz w:val="18"/>
      <w:szCs w:val="18"/>
    </w:rPr>
  </w:style>
  <w:style w:type="paragraph" w:styleId="Header">
    <w:name w:val="header"/>
    <w:basedOn w:val="Normal"/>
    <w:link w:val="HeaderChar"/>
    <w:uiPriority w:val="99"/>
    <w:unhideWhenUsed/>
    <w:rsid w:val="00BD0F6D"/>
    <w:pPr>
      <w:tabs>
        <w:tab w:val="center" w:pos="4680"/>
        <w:tab w:val="right" w:pos="9360"/>
      </w:tabs>
    </w:pPr>
  </w:style>
  <w:style w:type="character" w:customStyle="1" w:styleId="HeaderChar">
    <w:name w:val="Header Char"/>
    <w:basedOn w:val="DefaultParagraphFont"/>
    <w:link w:val="Header"/>
    <w:uiPriority w:val="99"/>
    <w:rsid w:val="00BD0F6D"/>
  </w:style>
  <w:style w:type="paragraph" w:styleId="Footer">
    <w:name w:val="footer"/>
    <w:basedOn w:val="Normal"/>
    <w:link w:val="FooterChar"/>
    <w:uiPriority w:val="99"/>
    <w:unhideWhenUsed/>
    <w:rsid w:val="00BD0F6D"/>
    <w:pPr>
      <w:tabs>
        <w:tab w:val="center" w:pos="4680"/>
        <w:tab w:val="right" w:pos="9360"/>
      </w:tabs>
    </w:pPr>
  </w:style>
  <w:style w:type="character" w:customStyle="1" w:styleId="FooterChar">
    <w:name w:val="Footer Char"/>
    <w:basedOn w:val="DefaultParagraphFont"/>
    <w:link w:val="Footer"/>
    <w:uiPriority w:val="99"/>
    <w:rsid w:val="00BD0F6D"/>
  </w:style>
  <w:style w:type="paragraph" w:styleId="HTMLPreformatted">
    <w:name w:val="HTML Preformatted"/>
    <w:basedOn w:val="Normal"/>
    <w:link w:val="HTMLPreformattedChar"/>
    <w:uiPriority w:val="99"/>
    <w:semiHidden/>
    <w:unhideWhenUsed/>
    <w:rsid w:val="005A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6A50"/>
    <w:rPr>
      <w:rFonts w:ascii="Courier New" w:eastAsia="Times New Roman" w:hAnsi="Courier New" w:cs="Courier New"/>
      <w:sz w:val="20"/>
      <w:szCs w:val="20"/>
    </w:rPr>
  </w:style>
  <w:style w:type="character" w:customStyle="1" w:styleId="gntyacmbf4b">
    <w:name w:val="gntyacmbf4b"/>
    <w:basedOn w:val="DefaultParagraphFont"/>
    <w:rsid w:val="005A6A50"/>
  </w:style>
  <w:style w:type="character" w:customStyle="1" w:styleId="gntyacmbe3b">
    <w:name w:val="gntyacmbe3b"/>
    <w:basedOn w:val="DefaultParagraphFont"/>
    <w:rsid w:val="005A6A50"/>
  </w:style>
  <w:style w:type="character" w:customStyle="1" w:styleId="gntyacmbo3b">
    <w:name w:val="gntyacmbo3b"/>
    <w:basedOn w:val="DefaultParagraphFont"/>
    <w:rsid w:val="005A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5407">
      <w:bodyDiv w:val="1"/>
      <w:marLeft w:val="0"/>
      <w:marRight w:val="0"/>
      <w:marTop w:val="0"/>
      <w:marBottom w:val="0"/>
      <w:divBdr>
        <w:top w:val="none" w:sz="0" w:space="0" w:color="auto"/>
        <w:left w:val="none" w:sz="0" w:space="0" w:color="auto"/>
        <w:bottom w:val="none" w:sz="0" w:space="0" w:color="auto"/>
        <w:right w:val="none" w:sz="0" w:space="0" w:color="auto"/>
      </w:divBdr>
    </w:div>
    <w:div w:id="121046219">
      <w:bodyDiv w:val="1"/>
      <w:marLeft w:val="0"/>
      <w:marRight w:val="0"/>
      <w:marTop w:val="0"/>
      <w:marBottom w:val="0"/>
      <w:divBdr>
        <w:top w:val="none" w:sz="0" w:space="0" w:color="auto"/>
        <w:left w:val="none" w:sz="0" w:space="0" w:color="auto"/>
        <w:bottom w:val="none" w:sz="0" w:space="0" w:color="auto"/>
        <w:right w:val="none" w:sz="0" w:space="0" w:color="auto"/>
      </w:divBdr>
    </w:div>
    <w:div w:id="134301002">
      <w:bodyDiv w:val="1"/>
      <w:marLeft w:val="0"/>
      <w:marRight w:val="0"/>
      <w:marTop w:val="0"/>
      <w:marBottom w:val="0"/>
      <w:divBdr>
        <w:top w:val="none" w:sz="0" w:space="0" w:color="auto"/>
        <w:left w:val="none" w:sz="0" w:space="0" w:color="auto"/>
        <w:bottom w:val="none" w:sz="0" w:space="0" w:color="auto"/>
        <w:right w:val="none" w:sz="0" w:space="0" w:color="auto"/>
      </w:divBdr>
    </w:div>
    <w:div w:id="143090603">
      <w:bodyDiv w:val="1"/>
      <w:marLeft w:val="0"/>
      <w:marRight w:val="0"/>
      <w:marTop w:val="0"/>
      <w:marBottom w:val="0"/>
      <w:divBdr>
        <w:top w:val="none" w:sz="0" w:space="0" w:color="auto"/>
        <w:left w:val="none" w:sz="0" w:space="0" w:color="auto"/>
        <w:bottom w:val="none" w:sz="0" w:space="0" w:color="auto"/>
        <w:right w:val="none" w:sz="0" w:space="0" w:color="auto"/>
      </w:divBdr>
    </w:div>
    <w:div w:id="153180110">
      <w:bodyDiv w:val="1"/>
      <w:marLeft w:val="0"/>
      <w:marRight w:val="0"/>
      <w:marTop w:val="0"/>
      <w:marBottom w:val="0"/>
      <w:divBdr>
        <w:top w:val="none" w:sz="0" w:space="0" w:color="auto"/>
        <w:left w:val="none" w:sz="0" w:space="0" w:color="auto"/>
        <w:bottom w:val="none" w:sz="0" w:space="0" w:color="auto"/>
        <w:right w:val="none" w:sz="0" w:space="0" w:color="auto"/>
      </w:divBdr>
    </w:div>
    <w:div w:id="587664267">
      <w:bodyDiv w:val="1"/>
      <w:marLeft w:val="0"/>
      <w:marRight w:val="0"/>
      <w:marTop w:val="0"/>
      <w:marBottom w:val="0"/>
      <w:divBdr>
        <w:top w:val="none" w:sz="0" w:space="0" w:color="auto"/>
        <w:left w:val="none" w:sz="0" w:space="0" w:color="auto"/>
        <w:bottom w:val="none" w:sz="0" w:space="0" w:color="auto"/>
        <w:right w:val="none" w:sz="0" w:space="0" w:color="auto"/>
      </w:divBdr>
    </w:div>
    <w:div w:id="676537757">
      <w:bodyDiv w:val="1"/>
      <w:marLeft w:val="0"/>
      <w:marRight w:val="0"/>
      <w:marTop w:val="0"/>
      <w:marBottom w:val="0"/>
      <w:divBdr>
        <w:top w:val="none" w:sz="0" w:space="0" w:color="auto"/>
        <w:left w:val="none" w:sz="0" w:space="0" w:color="auto"/>
        <w:bottom w:val="none" w:sz="0" w:space="0" w:color="auto"/>
        <w:right w:val="none" w:sz="0" w:space="0" w:color="auto"/>
      </w:divBdr>
    </w:div>
    <w:div w:id="727604927">
      <w:bodyDiv w:val="1"/>
      <w:marLeft w:val="0"/>
      <w:marRight w:val="0"/>
      <w:marTop w:val="0"/>
      <w:marBottom w:val="0"/>
      <w:divBdr>
        <w:top w:val="none" w:sz="0" w:space="0" w:color="auto"/>
        <w:left w:val="none" w:sz="0" w:space="0" w:color="auto"/>
        <w:bottom w:val="none" w:sz="0" w:space="0" w:color="auto"/>
        <w:right w:val="none" w:sz="0" w:space="0" w:color="auto"/>
      </w:divBdr>
    </w:div>
    <w:div w:id="987592095">
      <w:bodyDiv w:val="1"/>
      <w:marLeft w:val="0"/>
      <w:marRight w:val="0"/>
      <w:marTop w:val="0"/>
      <w:marBottom w:val="0"/>
      <w:divBdr>
        <w:top w:val="none" w:sz="0" w:space="0" w:color="auto"/>
        <w:left w:val="none" w:sz="0" w:space="0" w:color="auto"/>
        <w:bottom w:val="none" w:sz="0" w:space="0" w:color="auto"/>
        <w:right w:val="none" w:sz="0" w:space="0" w:color="auto"/>
      </w:divBdr>
    </w:div>
    <w:div w:id="1058631050">
      <w:bodyDiv w:val="1"/>
      <w:marLeft w:val="0"/>
      <w:marRight w:val="0"/>
      <w:marTop w:val="0"/>
      <w:marBottom w:val="0"/>
      <w:divBdr>
        <w:top w:val="none" w:sz="0" w:space="0" w:color="auto"/>
        <w:left w:val="none" w:sz="0" w:space="0" w:color="auto"/>
        <w:bottom w:val="none" w:sz="0" w:space="0" w:color="auto"/>
        <w:right w:val="none" w:sz="0" w:space="0" w:color="auto"/>
      </w:divBdr>
    </w:div>
    <w:div w:id="1100375696">
      <w:bodyDiv w:val="1"/>
      <w:marLeft w:val="0"/>
      <w:marRight w:val="0"/>
      <w:marTop w:val="0"/>
      <w:marBottom w:val="0"/>
      <w:divBdr>
        <w:top w:val="none" w:sz="0" w:space="0" w:color="auto"/>
        <w:left w:val="none" w:sz="0" w:space="0" w:color="auto"/>
        <w:bottom w:val="none" w:sz="0" w:space="0" w:color="auto"/>
        <w:right w:val="none" w:sz="0" w:space="0" w:color="auto"/>
      </w:divBdr>
    </w:div>
    <w:div w:id="1127312999">
      <w:bodyDiv w:val="1"/>
      <w:marLeft w:val="0"/>
      <w:marRight w:val="0"/>
      <w:marTop w:val="0"/>
      <w:marBottom w:val="0"/>
      <w:divBdr>
        <w:top w:val="none" w:sz="0" w:space="0" w:color="auto"/>
        <w:left w:val="none" w:sz="0" w:space="0" w:color="auto"/>
        <w:bottom w:val="none" w:sz="0" w:space="0" w:color="auto"/>
        <w:right w:val="none" w:sz="0" w:space="0" w:color="auto"/>
      </w:divBdr>
    </w:div>
    <w:div w:id="1176463335">
      <w:bodyDiv w:val="1"/>
      <w:marLeft w:val="0"/>
      <w:marRight w:val="0"/>
      <w:marTop w:val="0"/>
      <w:marBottom w:val="0"/>
      <w:divBdr>
        <w:top w:val="none" w:sz="0" w:space="0" w:color="auto"/>
        <w:left w:val="none" w:sz="0" w:space="0" w:color="auto"/>
        <w:bottom w:val="none" w:sz="0" w:space="0" w:color="auto"/>
        <w:right w:val="none" w:sz="0" w:space="0" w:color="auto"/>
      </w:divBdr>
    </w:div>
    <w:div w:id="1251163011">
      <w:bodyDiv w:val="1"/>
      <w:marLeft w:val="0"/>
      <w:marRight w:val="0"/>
      <w:marTop w:val="0"/>
      <w:marBottom w:val="0"/>
      <w:divBdr>
        <w:top w:val="none" w:sz="0" w:space="0" w:color="auto"/>
        <w:left w:val="none" w:sz="0" w:space="0" w:color="auto"/>
        <w:bottom w:val="none" w:sz="0" w:space="0" w:color="auto"/>
        <w:right w:val="none" w:sz="0" w:space="0" w:color="auto"/>
      </w:divBdr>
    </w:div>
    <w:div w:id="1272787727">
      <w:bodyDiv w:val="1"/>
      <w:marLeft w:val="0"/>
      <w:marRight w:val="0"/>
      <w:marTop w:val="0"/>
      <w:marBottom w:val="0"/>
      <w:divBdr>
        <w:top w:val="none" w:sz="0" w:space="0" w:color="auto"/>
        <w:left w:val="none" w:sz="0" w:space="0" w:color="auto"/>
        <w:bottom w:val="none" w:sz="0" w:space="0" w:color="auto"/>
        <w:right w:val="none" w:sz="0" w:space="0" w:color="auto"/>
      </w:divBdr>
    </w:div>
    <w:div w:id="1372267491">
      <w:bodyDiv w:val="1"/>
      <w:marLeft w:val="0"/>
      <w:marRight w:val="0"/>
      <w:marTop w:val="0"/>
      <w:marBottom w:val="0"/>
      <w:divBdr>
        <w:top w:val="none" w:sz="0" w:space="0" w:color="auto"/>
        <w:left w:val="none" w:sz="0" w:space="0" w:color="auto"/>
        <w:bottom w:val="none" w:sz="0" w:space="0" w:color="auto"/>
        <w:right w:val="none" w:sz="0" w:space="0" w:color="auto"/>
      </w:divBdr>
    </w:div>
    <w:div w:id="1490442580">
      <w:bodyDiv w:val="1"/>
      <w:marLeft w:val="0"/>
      <w:marRight w:val="0"/>
      <w:marTop w:val="0"/>
      <w:marBottom w:val="0"/>
      <w:divBdr>
        <w:top w:val="none" w:sz="0" w:space="0" w:color="auto"/>
        <w:left w:val="none" w:sz="0" w:space="0" w:color="auto"/>
        <w:bottom w:val="none" w:sz="0" w:space="0" w:color="auto"/>
        <w:right w:val="none" w:sz="0" w:space="0" w:color="auto"/>
      </w:divBdr>
    </w:div>
    <w:div w:id="1782266543">
      <w:bodyDiv w:val="1"/>
      <w:marLeft w:val="0"/>
      <w:marRight w:val="0"/>
      <w:marTop w:val="0"/>
      <w:marBottom w:val="0"/>
      <w:divBdr>
        <w:top w:val="none" w:sz="0" w:space="0" w:color="auto"/>
        <w:left w:val="none" w:sz="0" w:space="0" w:color="auto"/>
        <w:bottom w:val="none" w:sz="0" w:space="0" w:color="auto"/>
        <w:right w:val="none" w:sz="0" w:space="0" w:color="auto"/>
      </w:divBdr>
    </w:div>
    <w:div w:id="1800562421">
      <w:bodyDiv w:val="1"/>
      <w:marLeft w:val="0"/>
      <w:marRight w:val="0"/>
      <w:marTop w:val="0"/>
      <w:marBottom w:val="0"/>
      <w:divBdr>
        <w:top w:val="none" w:sz="0" w:space="0" w:color="auto"/>
        <w:left w:val="none" w:sz="0" w:space="0" w:color="auto"/>
        <w:bottom w:val="none" w:sz="0" w:space="0" w:color="auto"/>
        <w:right w:val="none" w:sz="0" w:space="0" w:color="auto"/>
      </w:divBdr>
    </w:div>
    <w:div w:id="21340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842B1E2C-D363-4AC8-B519-FB30A64C2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77</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Debjani Sarma</cp:lastModifiedBy>
  <cp:revision>46</cp:revision>
  <dcterms:created xsi:type="dcterms:W3CDTF">2022-03-16T19:34:00Z</dcterms:created>
  <dcterms:modified xsi:type="dcterms:W3CDTF">2024-10-07T18:21:00Z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