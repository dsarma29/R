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892C" w14:textId="77777777" w:rsidR="002A51A0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 Assignment</w:t>
      </w:r>
    </w:p>
    <w:p w14:paraId="5A4B2CDB" w14:textId="77777777" w:rsidR="002A51A0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 1</w:t>
      </w:r>
    </w:p>
    <w:p w14:paraId="1104BF87" w14:textId="77777777" w:rsidR="002A51A0" w:rsidRPr="00166C1C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QMB-6304 Analytical Methods for Business</w:t>
      </w:r>
    </w:p>
    <w:p w14:paraId="7E345C15" w14:textId="77777777" w:rsidR="002A51A0" w:rsidRDefault="002A51A0" w:rsidP="00762B7D"/>
    <w:p w14:paraId="39BD7AC1" w14:textId="05A0F0A0" w:rsidR="002A51A0" w:rsidRDefault="002A51A0" w:rsidP="00762B7D"/>
    <w:p w14:paraId="351B11F6" w14:textId="0A3BE15A" w:rsidR="00B977C9" w:rsidRDefault="00375CF2" w:rsidP="00762B7D">
      <w:r w:rsidRPr="000272AE">
        <w:drawing>
          <wp:anchor distT="0" distB="0" distL="114300" distR="114300" simplePos="0" relativeHeight="251659264" behindDoc="1" locked="0" layoutInCell="1" allowOverlap="1" wp14:anchorId="1F9B8354" wp14:editId="1785D0FA">
            <wp:simplePos x="0" y="0"/>
            <wp:positionH relativeFrom="column">
              <wp:posOffset>3368675</wp:posOffset>
            </wp:positionH>
            <wp:positionV relativeFrom="paragraph">
              <wp:posOffset>123190</wp:posOffset>
            </wp:positionV>
            <wp:extent cx="2458085" cy="1981437"/>
            <wp:effectExtent l="0" t="0" r="0" b="0"/>
            <wp:wrapTight wrapText="bothSides">
              <wp:wrapPolygon edited="0">
                <wp:start x="0" y="0"/>
                <wp:lineTo x="0" y="21392"/>
                <wp:lineTo x="21427" y="21392"/>
                <wp:lineTo x="21427" y="0"/>
                <wp:lineTo x="0" y="0"/>
              </wp:wrapPolygon>
            </wp:wrapTight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981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1A0">
        <w:t>Write a simple R script to execute the following:</w:t>
      </w:r>
    </w:p>
    <w:p w14:paraId="6A8CC7A8" w14:textId="3691C566" w:rsidR="002A51A0" w:rsidRDefault="002A51A0" w:rsidP="00762B7D"/>
    <w:p w14:paraId="35D46833" w14:textId="476304F3" w:rsidR="009F7AAD" w:rsidRPr="009F7AAD" w:rsidRDefault="009F7AAD" w:rsidP="00762B7D">
      <w:pPr>
        <w:rPr>
          <w:b/>
        </w:rPr>
      </w:pPr>
      <w:r w:rsidRPr="009F7AAD">
        <w:rPr>
          <w:b/>
        </w:rPr>
        <w:t>Preprocessing</w:t>
      </w:r>
    </w:p>
    <w:p w14:paraId="30AE4325" w14:textId="17E19B3A" w:rsidR="000B56CD" w:rsidRDefault="00FC0889" w:rsidP="00395A67">
      <w:pPr>
        <w:pStyle w:val="ListParagraph"/>
        <w:numPr>
          <w:ilvl w:val="0"/>
          <w:numId w:val="2"/>
        </w:numPr>
      </w:pPr>
      <w:r>
        <w:t xml:space="preserve">Load the </w:t>
      </w:r>
      <w:r w:rsidR="009F7AAD">
        <w:t>file “</w:t>
      </w:r>
      <w:r w:rsidR="006A2B37">
        <w:t>6304 Module 1 Assignment</w:t>
      </w:r>
      <w:r w:rsidR="00CD1D1D">
        <w:t xml:space="preserve"> Data</w:t>
      </w:r>
      <w:r w:rsidR="006A2B37">
        <w:t>.xlsx</w:t>
      </w:r>
      <w:r w:rsidR="009F7AAD">
        <w:t xml:space="preserve">” </w:t>
      </w:r>
      <w:r w:rsidR="002A51A0">
        <w:t>into R</w:t>
      </w:r>
      <w:r w:rsidR="009F7AAD">
        <w:t xml:space="preserve">.  This file contains information on </w:t>
      </w:r>
      <w:r w:rsidR="00816CDA">
        <w:t>crime in each of the 67 counties in Florida.  This will be your master data frame.</w:t>
      </w:r>
    </w:p>
    <w:p w14:paraId="2852BB62" w14:textId="08C67AFB" w:rsidR="009F7AAD" w:rsidRDefault="009F7AAD" w:rsidP="000B56CD">
      <w:pPr>
        <w:pStyle w:val="ListParagraph"/>
        <w:numPr>
          <w:ilvl w:val="0"/>
          <w:numId w:val="2"/>
        </w:numPr>
      </w:pPr>
      <w:r>
        <w:t>Using the numerical portion of your U number as a random number seed, t</w:t>
      </w:r>
      <w:r w:rsidR="002A51A0">
        <w:t xml:space="preserve">ake a random </w:t>
      </w:r>
      <w:r>
        <w:t xml:space="preserve">sample of </w:t>
      </w:r>
      <w:r w:rsidR="00395A67">
        <w:t xml:space="preserve">30 </w:t>
      </w:r>
      <w:r w:rsidR="00816CDA">
        <w:t>counties</w:t>
      </w:r>
      <w:r w:rsidR="000B56CD">
        <w:t xml:space="preserve"> </w:t>
      </w:r>
      <w:r w:rsidR="00EB3010">
        <w:t>using the method presented in clas</w:t>
      </w:r>
      <w:r w:rsidR="000B56CD">
        <w:t xml:space="preserve">s.  This will be </w:t>
      </w:r>
      <w:r w:rsidR="00816CDA">
        <w:t xml:space="preserve">your primary </w:t>
      </w:r>
      <w:r w:rsidR="000B56CD">
        <w:t xml:space="preserve">data </w:t>
      </w:r>
      <w:r w:rsidR="00395A67">
        <w:t>frame</w:t>
      </w:r>
      <w:r w:rsidR="000B56CD">
        <w:t>.</w:t>
      </w:r>
      <w:r>
        <w:t xml:space="preserve">  </w:t>
      </w:r>
    </w:p>
    <w:p w14:paraId="08EB6962" w14:textId="77777777" w:rsidR="009F7AAD" w:rsidRDefault="009F7AAD" w:rsidP="009F7AAD">
      <w:pPr>
        <w:pStyle w:val="ListParagraph"/>
      </w:pPr>
    </w:p>
    <w:p w14:paraId="4A3692B8" w14:textId="77777777" w:rsidR="005E1B69" w:rsidRDefault="005E1B69" w:rsidP="005E1B69">
      <w:pPr>
        <w:rPr>
          <w:b/>
        </w:rPr>
      </w:pPr>
      <w:r w:rsidRPr="005E1B69">
        <w:rPr>
          <w:b/>
        </w:rPr>
        <w:t>Analysis</w:t>
      </w:r>
    </w:p>
    <w:p w14:paraId="2AA76693" w14:textId="23F12A25" w:rsidR="00762B7D" w:rsidRPr="005E1B69" w:rsidRDefault="005E1B69" w:rsidP="005E1B69">
      <w:pPr>
        <w:rPr>
          <w:b/>
        </w:rPr>
      </w:pPr>
      <w:r>
        <w:t xml:space="preserve">Using R </w:t>
      </w:r>
      <w:r w:rsidR="002A51A0">
        <w:t>calculate and report the following</w:t>
      </w:r>
      <w:r w:rsidR="00816CDA">
        <w:t xml:space="preserve"> using your primary data frame</w:t>
      </w:r>
      <w:r>
        <w:t>:</w:t>
      </w:r>
    </w:p>
    <w:p w14:paraId="7316E50C" w14:textId="0F7B81E6" w:rsidR="00BA366C" w:rsidRDefault="00BA366C" w:rsidP="005E1B69">
      <w:pPr>
        <w:pStyle w:val="ListParagraph"/>
        <w:numPr>
          <w:ilvl w:val="0"/>
          <w:numId w:val="5"/>
        </w:numPr>
      </w:pPr>
      <w:r>
        <w:t xml:space="preserve">The structure of the data </w:t>
      </w:r>
      <w:r w:rsidR="00816CDA">
        <w:t xml:space="preserve">frame </w:t>
      </w:r>
      <w:r>
        <w:t>using the str() command.</w:t>
      </w:r>
    </w:p>
    <w:p w14:paraId="505E00C8" w14:textId="3EC91EE1" w:rsidR="00762B7D" w:rsidRDefault="00762B7D" w:rsidP="005E1B69">
      <w:pPr>
        <w:pStyle w:val="ListParagraph"/>
        <w:numPr>
          <w:ilvl w:val="0"/>
          <w:numId w:val="5"/>
        </w:numPr>
      </w:pPr>
      <w:r>
        <w:t>Mean</w:t>
      </w:r>
      <w:r w:rsidR="005E1B69">
        <w:t xml:space="preserve">, Median, Standard Deviation, Skewness, and Kurtosis of </w:t>
      </w:r>
      <w:r w:rsidR="000A5141">
        <w:t xml:space="preserve">the </w:t>
      </w:r>
      <w:r w:rsidR="00816CDA">
        <w:t xml:space="preserve">Population </w:t>
      </w:r>
      <w:r w:rsidR="005E1B69">
        <w:t xml:space="preserve">variable.  Based on these descriptive measurements how closely do you think this </w:t>
      </w:r>
      <w:r w:rsidR="00816CDA">
        <w:t xml:space="preserve">variable </w:t>
      </w:r>
      <w:r w:rsidR="005E1B69">
        <w:t>conforms to a theoretical normal distribution?</w:t>
      </w:r>
    </w:p>
    <w:p w14:paraId="4150E993" w14:textId="7A3EC46C" w:rsidR="005E1B69" w:rsidRDefault="005E1B69" w:rsidP="005E1B69">
      <w:pPr>
        <w:pStyle w:val="ListParagraph"/>
        <w:numPr>
          <w:ilvl w:val="0"/>
          <w:numId w:val="5"/>
        </w:numPr>
      </w:pPr>
      <w:r>
        <w:t xml:space="preserve">A boxplot of the </w:t>
      </w:r>
      <w:r w:rsidR="00816CDA">
        <w:t>Total Crimes</w:t>
      </w:r>
      <w:r w:rsidR="000B56CD">
        <w:t xml:space="preserve"> </w:t>
      </w:r>
      <w:r>
        <w:t xml:space="preserve">variable.  Based on this boxplot what can you say about the symmetry/skewness of this </w:t>
      </w:r>
      <w:r w:rsidR="00D12CC8">
        <w:t>variable</w:t>
      </w:r>
      <w:r>
        <w:t>?</w:t>
      </w:r>
    </w:p>
    <w:p w14:paraId="581D7BFA" w14:textId="408F7EFB" w:rsidR="00762B7D" w:rsidRDefault="000A5141" w:rsidP="00BA366C">
      <w:pPr>
        <w:pStyle w:val="ListParagraph"/>
        <w:numPr>
          <w:ilvl w:val="0"/>
          <w:numId w:val="5"/>
        </w:numPr>
      </w:pPr>
      <w:r>
        <w:t xml:space="preserve">Quartiles </w:t>
      </w:r>
      <w:r w:rsidR="005E1B69">
        <w:t xml:space="preserve">of the </w:t>
      </w:r>
      <w:r w:rsidR="00816CDA">
        <w:t>Aggravated Assault</w:t>
      </w:r>
      <w:r w:rsidR="00E6287D">
        <w:t xml:space="preserve"> </w:t>
      </w:r>
      <w:r w:rsidR="005E1B69">
        <w:t xml:space="preserve">variable.  </w:t>
      </w:r>
      <w:r w:rsidR="00BA366C">
        <w:t xml:space="preserve">Show your </w:t>
      </w:r>
      <w:r>
        <w:t xml:space="preserve">quartiles </w:t>
      </w:r>
      <w:r w:rsidR="00BA366C">
        <w:t xml:space="preserve">running from the minimum to maximum values for the variable, </w:t>
      </w:r>
      <w:r w:rsidR="00762B7D">
        <w:t>incrementing by .2</w:t>
      </w:r>
      <w:r w:rsidR="00790343">
        <w:t>0</w:t>
      </w:r>
      <w:r w:rsidR="00BA366C">
        <w:t>.</w:t>
      </w:r>
      <w:r w:rsidR="00D12CC8">
        <w:t xml:space="preserve"> </w:t>
      </w:r>
    </w:p>
    <w:p w14:paraId="7E29FBE9" w14:textId="515D7F16" w:rsidR="000F3983" w:rsidRDefault="00AD0F0C" w:rsidP="005D4A0F">
      <w:pPr>
        <w:pStyle w:val="ListParagraph"/>
        <w:numPr>
          <w:ilvl w:val="0"/>
          <w:numId w:val="5"/>
        </w:numPr>
      </w:pPr>
      <w:r>
        <w:t xml:space="preserve">A </w:t>
      </w:r>
      <w:r w:rsidR="002A51A0">
        <w:t>simple h</w:t>
      </w:r>
      <w:r w:rsidR="00762B7D">
        <w:t xml:space="preserve">istogram of the </w:t>
      </w:r>
      <w:r w:rsidR="00A32791">
        <w:t>Larceny</w:t>
      </w:r>
      <w:r w:rsidR="000B56CD">
        <w:t xml:space="preserve"> </w:t>
      </w:r>
      <w:r w:rsidR="00762B7D">
        <w:t>variable.</w:t>
      </w:r>
      <w:r w:rsidR="00D12CC8">
        <w:t xml:space="preserve">  </w:t>
      </w:r>
      <w:r w:rsidR="000B56CD">
        <w:t xml:space="preserve">Color your histogram </w:t>
      </w:r>
      <w:r w:rsidR="005D4A0F">
        <w:t>green</w:t>
      </w:r>
      <w:r w:rsidR="000B56CD">
        <w:t xml:space="preserve"> and give it an appropriate main title.  </w:t>
      </w:r>
      <w:r w:rsidR="00861780">
        <w:t>Make sure the bottom axis of your histogram covers a range from 0 to</w:t>
      </w:r>
      <w:r w:rsidR="005D4A0F">
        <w:t xml:space="preserve"> </w:t>
      </w:r>
      <w:r w:rsidR="00A32791">
        <w:t>80,000</w:t>
      </w:r>
      <w:r w:rsidR="00861780">
        <w:t xml:space="preserve">.  </w:t>
      </w:r>
      <w:r w:rsidR="005D4A0F">
        <w:t xml:space="preserve">Based on this graphical tool would </w:t>
      </w:r>
      <w:r w:rsidR="00D12CC8">
        <w:t xml:space="preserve">you say </w:t>
      </w:r>
      <w:r w:rsidR="000B56CD">
        <w:t xml:space="preserve">from this histogram </w:t>
      </w:r>
      <w:r w:rsidR="00D12CC8">
        <w:t xml:space="preserve">the distribution of </w:t>
      </w:r>
      <w:r w:rsidR="00A32791">
        <w:t>Larceny</w:t>
      </w:r>
      <w:r w:rsidR="005D4A0F">
        <w:t xml:space="preserve"> </w:t>
      </w:r>
      <w:r w:rsidR="00D12CC8">
        <w:t>follows a symmetric distribution, or a skewed distribution?</w:t>
      </w:r>
    </w:p>
    <w:p w14:paraId="2BB20E89" w14:textId="6D2074EE" w:rsidR="00762B7D" w:rsidRDefault="005D4A0F" w:rsidP="005E1B69">
      <w:pPr>
        <w:pStyle w:val="ListParagraph"/>
        <w:numPr>
          <w:ilvl w:val="0"/>
          <w:numId w:val="5"/>
        </w:numPr>
      </w:pPr>
      <w:r>
        <w:t>Three</w:t>
      </w:r>
      <w:r w:rsidR="00856812">
        <w:t xml:space="preserve"> comparative boxplots for the </w:t>
      </w:r>
      <w:r w:rsidR="00A32791">
        <w:t xml:space="preserve">Robbery, Aggravated Assault, and Burglary variables. </w:t>
      </w:r>
      <w:r w:rsidR="00856812">
        <w:t xml:space="preserve">Your boxplots should be </w:t>
      </w:r>
      <w:r w:rsidR="000B56CD">
        <w:t xml:space="preserve">colored red and </w:t>
      </w:r>
      <w:r w:rsidR="00856812">
        <w:t>shown side by side</w:t>
      </w:r>
      <w:r w:rsidR="000B56CD">
        <w:t xml:space="preserve"> </w:t>
      </w:r>
      <w:r w:rsidR="00A32791">
        <w:t xml:space="preserve">in a single graphic </w:t>
      </w:r>
      <w:r w:rsidR="000B56CD">
        <w:t xml:space="preserve">with an appropriate main title and labels for the </w:t>
      </w:r>
      <w:r w:rsidR="00A32791">
        <w:t xml:space="preserve">crime categories </w:t>
      </w:r>
      <w:r w:rsidR="000B56CD">
        <w:t>on the bottom axis</w:t>
      </w:r>
      <w:r w:rsidR="00856812">
        <w:t xml:space="preserve">. </w:t>
      </w:r>
      <w:r w:rsidR="000A5141">
        <w:t xml:space="preserve">Based on these boxplots what can you say about </w:t>
      </w:r>
      <w:r w:rsidR="000B56CD">
        <w:t xml:space="preserve">the similarity in </w:t>
      </w:r>
      <w:r w:rsidR="00A32791">
        <w:t>the number of crimes in these categories?</w:t>
      </w:r>
    </w:p>
    <w:p w14:paraId="68E45F08" w14:textId="1653EF28" w:rsidR="005D4A0F" w:rsidRDefault="00454886" w:rsidP="005D4A0F">
      <w:pPr>
        <w:pStyle w:val="ListParagraph"/>
        <w:numPr>
          <w:ilvl w:val="0"/>
          <w:numId w:val="5"/>
        </w:numPr>
      </w:pPr>
      <w:r>
        <w:t>Use R to determine and report the name of the county in primary data frame with the maximum number of Total Crimes.</w:t>
      </w:r>
    </w:p>
    <w:p w14:paraId="1C1E97C4" w14:textId="77777777" w:rsidR="002A51A0" w:rsidRDefault="002A51A0" w:rsidP="002A51A0"/>
    <w:p w14:paraId="5CB0F638" w14:textId="74CC7F80" w:rsidR="002A51A0" w:rsidRDefault="002A51A0" w:rsidP="002A51A0">
      <w:r>
        <w:t xml:space="preserve">Your deliverable will be a single MS-Word file showing </w:t>
      </w:r>
      <w:r w:rsidR="004F52D5">
        <w:t xml:space="preserve">1) </w:t>
      </w:r>
      <w:r>
        <w:t>the R script which executes the above instructions a</w:t>
      </w:r>
      <w:r w:rsidR="004F52D5">
        <w:t xml:space="preserve">nd 2) </w:t>
      </w:r>
      <w:r>
        <w:t xml:space="preserve">the results of those instructions.  </w:t>
      </w:r>
      <w:r w:rsidR="004F52D5">
        <w:t xml:space="preserve">The first line of your script file should be a “#” comment line showing your name as it appears in Canvas.  </w:t>
      </w:r>
      <w:r>
        <w:t xml:space="preserve">Results should be presented in the order in which they are listed here.  Deliverable due time will be announced in class and on Canvas.  </w:t>
      </w:r>
      <w:r w:rsidR="00227936">
        <w:rPr>
          <w:b/>
          <w:color w:val="FF0000"/>
        </w:rPr>
        <w:t>No</w:t>
      </w:r>
      <w:r w:rsidRPr="00035DD9">
        <w:rPr>
          <w:b/>
          <w:color w:val="FF0000"/>
        </w:rPr>
        <w:t xml:space="preserve"> collaboration of any sort is allowed on this assignment.</w:t>
      </w:r>
    </w:p>
    <w:sectPr w:rsidR="002A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0C"/>
    <w:multiLevelType w:val="hybridMultilevel"/>
    <w:tmpl w:val="A974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1EFA"/>
    <w:multiLevelType w:val="hybridMultilevel"/>
    <w:tmpl w:val="4976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B4F83"/>
    <w:multiLevelType w:val="hybridMultilevel"/>
    <w:tmpl w:val="2B92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7675"/>
    <w:multiLevelType w:val="hybridMultilevel"/>
    <w:tmpl w:val="A8F0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46E90"/>
    <w:multiLevelType w:val="hybridMultilevel"/>
    <w:tmpl w:val="CFB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7D"/>
    <w:rsid w:val="00012DDD"/>
    <w:rsid w:val="00035DD9"/>
    <w:rsid w:val="000A5141"/>
    <w:rsid w:val="000B56CD"/>
    <w:rsid w:val="000F3983"/>
    <w:rsid w:val="00187BE2"/>
    <w:rsid w:val="001B4C04"/>
    <w:rsid w:val="00227936"/>
    <w:rsid w:val="002A51A0"/>
    <w:rsid w:val="0033226C"/>
    <w:rsid w:val="00375CF2"/>
    <w:rsid w:val="00395A67"/>
    <w:rsid w:val="00414589"/>
    <w:rsid w:val="00454886"/>
    <w:rsid w:val="004F52D5"/>
    <w:rsid w:val="005D4A0F"/>
    <w:rsid w:val="005E1B69"/>
    <w:rsid w:val="006A2B37"/>
    <w:rsid w:val="00762B7D"/>
    <w:rsid w:val="0077741E"/>
    <w:rsid w:val="00790343"/>
    <w:rsid w:val="00816CDA"/>
    <w:rsid w:val="00856812"/>
    <w:rsid w:val="00861780"/>
    <w:rsid w:val="009F7AAD"/>
    <w:rsid w:val="00A32791"/>
    <w:rsid w:val="00A41ADE"/>
    <w:rsid w:val="00AD0F0C"/>
    <w:rsid w:val="00B977C9"/>
    <w:rsid w:val="00BA366C"/>
    <w:rsid w:val="00BD71E2"/>
    <w:rsid w:val="00C57312"/>
    <w:rsid w:val="00C82398"/>
    <w:rsid w:val="00CB7753"/>
    <w:rsid w:val="00CD1D1D"/>
    <w:rsid w:val="00D12CC8"/>
    <w:rsid w:val="00E6287D"/>
    <w:rsid w:val="00EB3010"/>
    <w:rsid w:val="00F37E8E"/>
    <w:rsid w:val="00F81090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C808"/>
  <w15:chartTrackingRefBased/>
  <w15:docId w15:val="{72589F03-164E-4262-9A76-806D517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A514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1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1AFFBE-2995-4779-91E1-87859A0093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(blank).dotx</Template>
  <TotalTime>28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Ron</dc:creator>
  <cp:keywords/>
  <cp:lastModifiedBy>Ron Satterfield</cp:lastModifiedBy>
  <cp:revision>5</cp:revision>
  <dcterms:created xsi:type="dcterms:W3CDTF">2022-03-16T18:51:00Z</dcterms:created>
  <dcterms:modified xsi:type="dcterms:W3CDTF">2022-03-16T19:24:00Z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